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36"/>
          <w:szCs w:val="36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36"/>
          <w:szCs w:val="36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36"/>
          <w:szCs w:val="36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36"/>
          <w:szCs w:val="36"/>
        </w:rPr>
      </w:pPr>
      <w:r>
        <w:drawing>
          <wp:inline distT="0" distB="0" distL="0" distR="0">
            <wp:extent cx="5763260" cy="1353820"/>
            <wp:effectExtent l="0" t="0" r="0" b="0"/>
            <wp:docPr id="1" name="图片 1" descr="A close-up of a black text&#10;&#10;AI-generated content may be incorrec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3260" cy="13538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36"/>
          <w:szCs w:val="36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36"/>
          <w:szCs w:val="36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</w:rPr>
        <w:t xml:space="preserve">        COURSE CODE: CSA1273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36"/>
          <w:szCs w:val="36"/>
        </w:rPr>
      </w:pPr>
      <w:r>
        <w:rPr>
          <w:rFonts w:ascii="Times New Roman" w:eastAsia="Times New Roman" w:cs="Times New Roman" w:hAnsi="Times New Roman"/>
          <w:sz w:val="28"/>
          <w:szCs w:val="28"/>
        </w:rPr>
        <w:t xml:space="preserve">       COURSE NAME: Computer Architecture for Emerging technologies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36"/>
          <w:szCs w:val="36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</w:rPr>
        <w:t xml:space="preserve">        NAME: J. brahmaiah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8"/>
          <w:szCs w:val="28"/>
        </w:rPr>
        <w:t xml:space="preserve">        REGISTER NUMBER:</w:t>
      </w:r>
      <w:r>
        <w:rPr>
          <w:rFonts w:ascii="Times New Roman" w:eastAsia="Times New Roman" w:cs="Times New Roman" w:hAnsi="Times New Roman"/>
          <w:sz w:val="24"/>
          <w:szCs w:val="24"/>
        </w:rPr>
        <w:t>192472286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</w:rPr>
        <w:drawing>
          <wp:inline distT="0" distB="0" distL="0" distR="0">
            <wp:extent cx="2279072" cy="1862804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79072" cy="186280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By supervisor,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Dr.P. Suresh Sir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           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>8-BIT ADDITION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EXP NO: 1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AIM: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To write an assembly language program to implement 8-bit addition using 8085 processor.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ALGORITHM: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7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1) Start the program by loading the first data into the accumulator.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7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2) Move the data to a register.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7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3) Get the second data and load it into the accumulator. </w:t>
      </w:r>
      <w:bookmarkStart w:id="0" w:name="_GoBack"/>
      <w:bookmarkEnd w:id="0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5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4) Add the two register contents.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5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5) Check for carry.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5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6) Store the value of sum and carry in the memory location.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7) Halt.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PROGRAM: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LDA 8050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MOV B, A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LDA 8051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ADD B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STA 8052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HLT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INPUT: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OUTPUT: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84"/>
              </w:tabs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cs="Times New Roman" w:hAnsi="Times New Roman"/>
          <w:sz w:val="24"/>
          <w:szCs w:val="24"/>
        </w:rPr>
        <w:t>Thus the program was executed successfully using 8085 processor simulator.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>8-BIT SUBTRACTION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EXP NO: 2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To write an assembly language program to implement 8-bit subtraction using 8085 processor.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ALGORITHM: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4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1) Start the program by loading the first data into the accumulator.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4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2) Move the data to a register.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4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3) Get the second data and load it into the accumulator.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4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4) Subtract the two register contents.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4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5) Check for borrow.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4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6) Store the difference and borrow in the memory location.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7) Halt.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PROGRAM: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LDA 8000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MOV B, A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LDA 8001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SUB B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STA 8002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HLT  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INPUT: </w:t>
      </w: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OUTPUT: </w:t>
      </w: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cs="Times New Roman" w:hAnsi="Times New Roman"/>
          <w:sz w:val="24"/>
          <w:szCs w:val="24"/>
        </w:rPr>
        <w:t>Thus, the program was executed successfully using 8085 processor simulators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>8-BIT MULTIPLICATION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EXP NO: 3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To write an assembly language program to implement 8-bit multiplication using 8085 processor.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ALGORITHM: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7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7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2) Move the data to a register.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7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3) Get the second data and load it into the accumulator.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7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4) Add the two register contents.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7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5) Increment the value of the carry.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7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6) Check whether the repeated addition is over.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7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7) Store the value of product and the carry in the memory location.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8) Halt.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PROGRAM: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LDA 2200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MOV E, A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MVI D, 00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LDA 2201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MOV C, A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LXI H, 0000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BACK: DAD D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DCR C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JNZ BACK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SHLD 2202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HLT  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INPUT: </w:t>
      </w: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2201</w:t>
            </w:r>
          </w:p>
        </w:tc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OUTPUT: </w:t>
      </w: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RESULT: </w:t>
      </w: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Thus, the program was executed successfully using 8085 processor simulators. </w:t>
      </w:r>
    </w:p>
    <w:p>
      <w:pPr>
        <w:pageBreakBefore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>8-BIT DIVISION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EXP NO: 4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To write an assembly language program to implement 8-bit division using 8085 processor.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ALGORITHM: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7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7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2) Move the data to a register.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7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3) Get the second data and load it into the accumulator.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7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4) Subtract the two register contents.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7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5) Increment the value of the carry.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7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6) Check whether the repeated subtraction is over.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7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7) Store the value of quotient and the reminder in the memory location.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8) Halt.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PROGRAM: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NOP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LDA 8500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MOV B, A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LDA 8501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MVI C, 00H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LOOP: CMP B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JC LOOP1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SUB B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INR C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JMP LOOP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LOOP1: STA 8502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MOV A, C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STA 8503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RST 1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HLT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INPUT: </w:t>
      </w: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OUTPUT:</w:t>
      </w: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>DATA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8502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0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8503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3</w:t>
            </w:r>
          </w:p>
        </w:tc>
      </w:tr>
    </w:tbl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cs="Times New Roman" w:hAnsi="Times New Roman"/>
          <w:sz w:val="24"/>
          <w:szCs w:val="24"/>
        </w:rPr>
        <w:t>Thus the program was executed successfully using 8085 processor simulator.</w:t>
      </w: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16-BIT ADDITION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EXP NO: 5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AIM: -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To write an assembly language program to implement 16-bit addition using 8085 processor.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 ALGORITHM: -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1) Start the program by loading a register pair with address of 1st number.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2) Copy the data to another register pair.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3) Load the second number to the first register pair.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4) Add the two register pair contents.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5) Check for carry.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6) Store the value of sum and carry in memory locations.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7) Terminate the program.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PROGRAM: -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LDA 3050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MOV B, A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LDA 3051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ADD B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STA 3052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LDA 3053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MOV B, A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LDA 3054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ADC B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STA 3055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HLT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INPUT:-</w:t>
      </w:r>
    </w:p>
    <w:tbl>
      <w:tblPr>
        <w:jc w:val="left"/>
        <w:tblInd w:w="0" w:type="dx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2"/>
        <w:gridCol w:w="1842"/>
      </w:tblGrid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Data</w:t>
            </w:r>
          </w:p>
        </w:tc>
      </w:tr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3050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</w:t>
            </w:r>
          </w:p>
        </w:tc>
      </w:tr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3051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3</w:t>
            </w:r>
          </w:p>
        </w:tc>
      </w:tr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3053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5</w:t>
            </w:r>
          </w:p>
        </w:tc>
      </w:tr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3054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5</w:t>
            </w:r>
          </w:p>
        </w:tc>
      </w:tr>
    </w:tbl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OUTPUT: -</w:t>
      </w:r>
    </w:p>
    <w:tbl>
      <w:tblPr>
        <w:jc w:val="left"/>
        <w:tblInd w:w="0" w:type="dx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2"/>
        <w:gridCol w:w="1842"/>
      </w:tblGrid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Data</w:t>
            </w:r>
          </w:p>
        </w:tc>
      </w:tr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3052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5</w:t>
            </w:r>
          </w:p>
        </w:tc>
      </w:tr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3055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10</w:t>
            </w:r>
          </w:p>
        </w:tc>
      </w:tr>
    </w:tbl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both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RESULT: -</w:t>
      </w:r>
    </w:p>
    <w:p>
      <w:pPr>
        <w:jc w:val="both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Thus, the program was executed successfully using 8085 processor simulators.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16-BIT SUBTRACTION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EXP NO: 6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AIM: -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To write an assembly language program to implement 16-bit subtraction using 8085 processor.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 ALGORITHM: -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1) Start the program by loading a register pair with address of 1st number.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2) Copy the data to another register pair.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3) Load the second number to the first register pair.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4) sub the two register pair contents.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5) Check for carry.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6) Store the value of sum and carry in memory locations.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7) End.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PROGRAM: -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LHLD 2050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XCHG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LHLD 2052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MOV A, L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SUB E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STA 2054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MOV A, H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SBB D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STA 2055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HLT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INPUT: -</w:t>
      </w:r>
    </w:p>
    <w:tbl>
      <w:tblPr>
        <w:jc w:val="left"/>
        <w:tblInd w:w="0" w:type="dx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2"/>
        <w:gridCol w:w="1842"/>
      </w:tblGrid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Data</w:t>
            </w:r>
          </w:p>
        </w:tc>
      </w:tr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</w:t>
            </w:r>
          </w:p>
        </w:tc>
      </w:tr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3</w:t>
            </w:r>
          </w:p>
        </w:tc>
      </w:tr>
    </w:tbl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OUTPUT: -</w:t>
      </w:r>
    </w:p>
    <w:tbl>
      <w:tblPr>
        <w:jc w:val="left"/>
        <w:tblInd w:w="0" w:type="dx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2"/>
        <w:gridCol w:w="1842"/>
      </w:tblGrid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Data</w:t>
            </w:r>
          </w:p>
        </w:tc>
      </w:tr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</w:t>
            </w:r>
          </w:p>
        </w:tc>
      </w:tr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</w:t>
            </w:r>
          </w:p>
        </w:tc>
      </w:tr>
    </w:tbl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both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RESULT: -</w:t>
      </w:r>
    </w:p>
    <w:p>
      <w:pPr>
        <w:jc w:val="both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Thus, the program was executed successfully using 8085 processor simulators.</w:t>
      </w: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16-BIT MULTIPLICATION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EXP NO: 7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AIM: -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To write an assembly language program to implement 16-bit multiplication using 8085 processor.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 ALGORITHM: -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1) Load the first data in HL pair.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2) Move content of HL pair to stack pointer.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3) Load the second data in HL pair and move it to DE.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4) Make H register as 00H and L register as 00H.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5) ADD HL pair and stack pointer.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6) Check for carry if carry increment it by 1 else move to next step.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7) Then move E to A and perform OR operation with accumulator and register D.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8) The value of operation is zero, then store the value else go to step</w:t>
      </w: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PROGRAM: -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LHLD 2050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SPHL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LHLD 2052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XCHG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LXI H,0000H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LXI B,0000H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AGAIN: DAD SP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JNC START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INX B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START: DCX D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MOV A, E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ORA D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JNZ AGAIN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SHLD 2054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MOV L, C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MOV H, B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SHLD 2055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HLT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INPUT: -</w:t>
      </w:r>
    </w:p>
    <w:tbl>
      <w:tblPr>
        <w:jc w:val="left"/>
        <w:tblInd w:w="0" w:type="dx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2"/>
        <w:gridCol w:w="1842"/>
      </w:tblGrid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Data</w:t>
            </w:r>
          </w:p>
        </w:tc>
      </w:tr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10</w:t>
            </w:r>
          </w:p>
        </w:tc>
      </w:tr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5</w:t>
            </w:r>
          </w:p>
        </w:tc>
      </w:tr>
    </w:tbl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OUTPUT: -</w:t>
      </w:r>
    </w:p>
    <w:tbl>
      <w:tblPr>
        <w:jc w:val="left"/>
        <w:tblInd w:w="0" w:type="dx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2"/>
        <w:gridCol w:w="1842"/>
      </w:tblGrid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Data</w:t>
            </w:r>
          </w:p>
        </w:tc>
      </w:tr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50</w:t>
            </w:r>
          </w:p>
        </w:tc>
      </w:tr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5</w:t>
            </w:r>
          </w:p>
        </w:tc>
      </w:tr>
    </w:tbl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both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RESULT: -</w:t>
      </w:r>
    </w:p>
    <w:p>
      <w:pPr>
        <w:jc w:val="both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Thus, the program was executed successfully using 8085 processor simulators.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16-BIT DIVISION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EXP NO: 8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AIM: -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To write an assembly language program to implement 16-bit division using 8085 processor.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ALGORITHM: -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1) Read dividend (16 bit)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2) Read divisor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3) count &lt;- 8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4) Left shift dividend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5) Subtract divisor from upper 8-bits of dividend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6) If CS = 1 go to 9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7) Restore dividend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8) Increment lower 8-bits of dividend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9) count &lt;- count - 1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10) If count = 0 go to 5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11) Store upper 8-bit dividend as remainder and lower 8-bit as quotient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12) Stop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PROGRAM: -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LDA 8500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MOV B, A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LDA 8501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MVI C,00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LOOP: CMP B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JC LOOP1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SUB B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INR C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JMP LOOP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LOOP1: STA 8502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MOV A,C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STA 8503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HLT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INPUT: -</w:t>
      </w:r>
    </w:p>
    <w:tbl>
      <w:tblPr>
        <w:jc w:val="left"/>
        <w:tblInd w:w="0" w:type="dx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2"/>
        <w:gridCol w:w="1842"/>
      </w:tblGrid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Data</w:t>
            </w:r>
          </w:p>
        </w:tc>
      </w:tr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8051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20</w:t>
            </w:r>
          </w:p>
        </w:tc>
      </w:tr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8050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</w:t>
            </w:r>
          </w:p>
        </w:tc>
      </w:tr>
    </w:tbl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OUTPUT: -</w:t>
      </w:r>
    </w:p>
    <w:tbl>
      <w:tblPr>
        <w:jc w:val="left"/>
        <w:tblInd w:w="0" w:type="dx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2"/>
        <w:gridCol w:w="1842"/>
      </w:tblGrid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Data</w:t>
            </w:r>
          </w:p>
        </w:tc>
      </w:tr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8502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10</w:t>
            </w:r>
          </w:p>
        </w:tc>
      </w:tr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8503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</w:t>
            </w:r>
          </w:p>
        </w:tc>
      </w:tr>
    </w:tbl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RESULT: -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Thus, the program was executed successfully using 8085 processor simulators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Style w:val="1"/>
        <w:spacing w:before="81"/>
        <w:ind w:left="0" w:right="4"/>
        <w:jc w:val="center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                       </w:t>
      </w:r>
    </w:p>
    <w:p>
      <w:pPr>
        <w:pStyle w:val="1"/>
        <w:spacing w:before="81"/>
        <w:ind w:left="0" w:right="4"/>
        <w:jc w:val="center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Style w:val="1"/>
        <w:spacing w:before="81"/>
        <w:ind w:left="0" w:right="4"/>
        <w:jc w:val="center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Style w:val="1"/>
        <w:spacing w:before="81"/>
        <w:ind w:left="0" w:right="4"/>
        <w:jc w:val="center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Style w:val="1"/>
        <w:spacing w:before="81"/>
        <w:ind w:left="0" w:right="4"/>
        <w:jc w:val="center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Style w:val="1"/>
        <w:spacing w:before="81"/>
        <w:ind w:left="0" w:right="4"/>
        <w:jc w:val="center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Style w:val="1"/>
        <w:spacing w:before="81"/>
        <w:ind w:left="0" w:right="4"/>
        <w:jc w:val="center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Style w:val="1"/>
        <w:spacing w:before="81"/>
        <w:ind w:left="0" w:right="4"/>
        <w:jc w:val="center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Style w:val="1"/>
        <w:spacing w:before="81"/>
        <w:ind w:left="0" w:right="4"/>
        <w:jc w:val="center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Style w:val="1"/>
        <w:spacing w:before="81"/>
        <w:ind w:left="0" w:right="4"/>
        <w:jc w:val="center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Style w:val="1"/>
        <w:spacing w:before="81"/>
        <w:ind w:left="0" w:right="4"/>
        <w:jc w:val="center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Style w:val="1"/>
        <w:spacing w:before="81"/>
        <w:ind w:left="0" w:right="4"/>
        <w:jc w:val="center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Style w:val="1"/>
        <w:spacing w:before="81"/>
        <w:ind w:left="0" w:right="4"/>
        <w:jc w:val="center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Style w:val="1"/>
        <w:spacing w:before="81"/>
        <w:ind w:left="0" w:right="4"/>
        <w:jc w:val="center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Style w:val="1"/>
        <w:spacing w:before="81"/>
        <w:ind w:left="0" w:right="4"/>
        <w:jc w:val="center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Style w:val="1"/>
        <w:spacing w:before="81"/>
        <w:ind w:left="0" w:right="4"/>
        <w:jc w:val="center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Style w:val="1"/>
        <w:spacing w:before="81"/>
        <w:ind w:left="0" w:right="4"/>
        <w:jc w:val="center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Style w:val="1"/>
        <w:spacing w:before="81"/>
        <w:ind w:left="0" w:right="4"/>
        <w:jc w:val="center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Style w:val="1"/>
        <w:spacing w:before="81"/>
        <w:ind w:left="0" w:right="4"/>
        <w:jc w:val="center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pStyle w:val="1"/>
        <w:spacing w:before="81"/>
        <w:ind w:left="0" w:right="4"/>
        <w:jc w:val="center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Style w:val="1"/>
        <w:spacing w:before="81"/>
        <w:ind w:left="0" w:right="4"/>
        <w:jc w:val="center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16-BIT ADDITION</w:t>
      </w:r>
    </w:p>
    <w:p>
      <w:pPr>
        <w:pStyle w:val="1"/>
        <w:spacing w:before="81"/>
        <w:ind w:left="0" w:right="4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 NO: 9</w:t>
      </w: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89" w:after="0" w:line="264" w:lineRule="auto"/>
        <w:ind w:left="23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AIM: - </w:t>
      </w: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To write an assembly language program to implement 16-Bit addition using 8086 processor.</w:t>
      </w: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33"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pStyle w:val="1"/>
        <w:ind w:firstLine="23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ALGORITHM: -</w:t>
      </w: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32"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47"/>
        </w:tabs>
        <w:spacing w:after="0" w:line="240" w:lineRule="auto"/>
        <w:ind w:left="247" w:hanging="224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Start the program by loading a register pair with address of 1st number.</w:t>
      </w:r>
    </w:p>
    <w:p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47"/>
        </w:tabs>
        <w:spacing w:before="189" w:after="0" w:line="240" w:lineRule="auto"/>
        <w:ind w:left="247" w:hanging="224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Copy the data to another register pair.</w:t>
      </w:r>
    </w:p>
    <w:p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47"/>
        </w:tabs>
        <w:spacing w:before="188" w:after="0" w:line="240" w:lineRule="auto"/>
        <w:ind w:left="247" w:hanging="224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Load the second number to the first register.</w:t>
      </w:r>
    </w:p>
    <w:p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47"/>
        </w:tabs>
        <w:spacing w:before="188" w:after="0" w:line="240" w:lineRule="auto"/>
        <w:ind w:left="247" w:hanging="224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Add the two register pair contents.</w:t>
      </w:r>
    </w:p>
    <w:p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47"/>
        </w:tabs>
        <w:spacing w:before="184" w:after="0" w:line="240" w:lineRule="auto"/>
        <w:ind w:left="247" w:hanging="224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Check for carry.</w:t>
      </w:r>
    </w:p>
    <w:p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47"/>
        </w:tabs>
        <w:spacing w:before="188" w:after="0" w:line="372" w:lineRule="auto"/>
        <w:ind w:left="23" w:right="534" w:firstLine="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Store the value of sum and carry in memory location. Result stored in AX. 7-Terminate the program.</w:t>
      </w: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3"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pStyle w:val="1"/>
        <w:ind w:firstLine="23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PROGRAM:</w:t>
      </w: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spacing w:after="0" w:line="324" w:lineRule="auto"/>
        <w:ind w:left="10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MOV AX, [1100H]</w:t>
      </w:r>
    </w:p>
    <w:p>
      <w:pPr>
        <w:widowControl w:val="0"/>
        <w:spacing w:after="0" w:line="324" w:lineRule="auto"/>
        <w:ind w:left="10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MOV BX, [1102H]</w:t>
      </w:r>
    </w:p>
    <w:p>
      <w:pPr>
        <w:widowControl w:val="0"/>
        <w:spacing w:after="0" w:line="324" w:lineRule="auto"/>
        <w:ind w:left="10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ADD AX, BX</w:t>
      </w:r>
    </w:p>
    <w:p>
      <w:pPr>
        <w:widowControl w:val="0"/>
        <w:spacing w:after="0" w:line="324" w:lineRule="auto"/>
        <w:ind w:left="10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MOV [1200H], AX</w:t>
      </w:r>
    </w:p>
    <w:p>
      <w:pPr>
        <w:widowControl w:val="0"/>
        <w:spacing w:after="0" w:line="324" w:lineRule="auto"/>
        <w:ind w:left="10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HLT</w:t>
      </w: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24" w:lineRule="auto"/>
        <w:ind w:left="10"/>
        <w:rPr>
          <w:rFonts w:ascii="Times New Roman" w:eastAsia="Times New Roman" w:cs="Times New Roman" w:hAnsi="Times New Roman"/>
          <w:sz w:val="24"/>
          <w:szCs w:val="24"/>
        </w:rPr>
        <w:sectPr>
          <w:pgSz w:w="11910" w:h="16840"/>
          <w:pgMar w:top="1360" w:right="1417" w:bottom="280" w:left="1417" w:header="720" w:footer="720" w:gutter="0"/>
          <w:pgNumType w:start="1"/>
          <w:docGrid w:linePitch="312" w:charSpace="0"/>
        </w:sectPr>
      </w:pPr>
    </w:p>
    <w:p>
      <w:pPr>
        <w:spacing w:before="74"/>
        <w:ind w:left="23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INPUT :-</w:t>
      </w: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21" w:after="1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tbl>
      <w:tblPr>
        <w:jc w:val="left"/>
        <w:tblInd w:w="33" w:type="dxa"/>
        <w:tblW w:w="9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7"/>
        <w:gridCol w:w="3007"/>
        <w:gridCol w:w="3008"/>
      </w:tblGrid>
      <w:tr>
        <w:trPr>
          <w:trHeight w:val="345"/>
        </w:trPr>
        <w:tc>
          <w:tcPr>
            <w:tcW w:w="3007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24" w:lineRule="auto"/>
              <w:ind w:left="10"/>
              <w:jc w:val="center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24" w:lineRule="auto"/>
              <w:ind w:left="10" w:right="7"/>
              <w:jc w:val="center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24" w:lineRule="auto"/>
              <w:ind w:left="6" w:right="2"/>
              <w:jc w:val="center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rPr>
          <w:trHeight w:val="340"/>
        </w:trPr>
        <w:tc>
          <w:tcPr>
            <w:tcW w:w="3007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19" w:lineRule="auto"/>
              <w:ind w:left="10" w:right="3"/>
              <w:jc w:val="center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19" w:lineRule="auto"/>
              <w:ind w:left="10" w:right="7"/>
              <w:jc w:val="center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008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19" w:lineRule="auto"/>
              <w:ind w:left="6"/>
              <w:jc w:val="center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1100</w:t>
            </w:r>
          </w:p>
        </w:tc>
      </w:tr>
      <w:tr>
        <w:trPr>
          <w:trHeight w:val="340"/>
        </w:trPr>
        <w:tc>
          <w:tcPr>
            <w:tcW w:w="3007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19" w:lineRule="auto"/>
              <w:ind w:left="10" w:right="4"/>
              <w:jc w:val="center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BX</w:t>
            </w:r>
          </w:p>
        </w:tc>
        <w:tc>
          <w:tcPr>
            <w:tcW w:w="3007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19" w:lineRule="auto"/>
              <w:ind w:left="10" w:right="7"/>
              <w:jc w:val="center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8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19" w:lineRule="auto"/>
              <w:ind w:left="6"/>
              <w:jc w:val="center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1102</w:t>
            </w:r>
          </w:p>
        </w:tc>
      </w:tr>
    </w:tbl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92"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ind w:left="23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OUTPUT:-</w:t>
      </w: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26"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tbl>
      <w:tblPr>
        <w:jc w:val="left"/>
        <w:tblInd w:w="33" w:type="dxa"/>
        <w:tblW w:w="9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7"/>
        <w:gridCol w:w="3007"/>
        <w:gridCol w:w="3008"/>
      </w:tblGrid>
      <w:tr>
        <w:trPr>
          <w:trHeight w:val="340"/>
        </w:trPr>
        <w:tc>
          <w:tcPr>
            <w:tcW w:w="3007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19" w:lineRule="auto"/>
              <w:ind w:left="10"/>
              <w:jc w:val="center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19" w:lineRule="auto"/>
              <w:ind w:left="10" w:right="7"/>
              <w:jc w:val="center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19" w:lineRule="auto"/>
              <w:ind w:left="6" w:right="2"/>
              <w:jc w:val="center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rPr>
          <w:trHeight w:val="340"/>
        </w:trPr>
        <w:tc>
          <w:tcPr>
            <w:tcW w:w="3007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19" w:lineRule="auto"/>
              <w:ind w:left="10" w:right="3"/>
              <w:jc w:val="center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19" w:lineRule="auto"/>
              <w:ind w:left="10" w:right="7"/>
              <w:jc w:val="center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008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19" w:lineRule="auto"/>
              <w:ind w:left="6"/>
              <w:jc w:val="center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1200</w:t>
            </w:r>
          </w:p>
        </w:tc>
      </w:tr>
    </w:tbl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8"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" w:after="0"/>
        <w:ind w:left="23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RESULT: - </w:t>
      </w: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Thus, the program was executed successfully using 8086 process simulators.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16 BIT SUBTRACTION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EXP NO: 10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AIM: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cs="Times New Roman" w:hAnsi="Times New Roman"/>
          <w:sz w:val="24"/>
          <w:szCs w:val="24"/>
        </w:rPr>
        <w:t>To write an assembly language program to implement 16-bit subtraction using 8086 processor.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ALGORITHM: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1] Start the program by loading a register pair with address of first number.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2] Copy the data to another register pair.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3] Laod the second number to first register pair.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4] Subtract the two register pair contacts.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5] Check for borrow.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6] Store the value of difference and borrow in memory location.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7] End.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PROGRAM: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MOV AX,[1100H]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MOV BX,[1102H]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SUB AX,BX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MOV [1200H], AX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HLT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INPUT:</w:t>
      </w:r>
    </w:p>
    <w:tbl>
      <w:tblPr>
        <w:jc w:val="left"/>
        <w:tblInd w:w="0" w:type="dxa"/>
        <w:tblW w:w="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4"/>
        <w:gridCol w:w="1714"/>
      </w:tblGrid>
      <w:tr>
        <w:trPr>
          <w:trHeight w:val="576"/>
        </w:trPr>
        <w:tc>
          <w:tcPr>
            <w:tcW w:w="1714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>DATA</w:t>
            </w:r>
          </w:p>
        </w:tc>
      </w:tr>
      <w:tr>
        <w:trPr>
          <w:trHeight w:val="596"/>
        </w:trPr>
        <w:tc>
          <w:tcPr>
            <w:tcW w:w="1714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1100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30</w:t>
            </w:r>
          </w:p>
        </w:tc>
      </w:tr>
      <w:tr>
        <w:trPr>
          <w:trHeight w:val="576"/>
        </w:trPr>
        <w:tc>
          <w:tcPr>
            <w:tcW w:w="1714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1102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15</w:t>
            </w:r>
          </w:p>
        </w:tc>
      </w:tr>
    </w:tbl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OUTPUT:</w:t>
      </w:r>
    </w:p>
    <w:tbl>
      <w:tblPr>
        <w:jc w:val="left"/>
        <w:tblInd w:w="0" w:type="dxa"/>
        <w:tblW w:w="3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6"/>
        <w:gridCol w:w="1756"/>
      </w:tblGrid>
      <w:tr>
        <w:trPr>
          <w:trHeight w:val="318"/>
        </w:trPr>
        <w:tc>
          <w:tcPr>
            <w:tcW w:w="1756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56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>DATA</w:t>
            </w:r>
          </w:p>
        </w:tc>
      </w:tr>
      <w:tr>
        <w:trPr>
          <w:trHeight w:val="318"/>
        </w:trPr>
        <w:tc>
          <w:tcPr>
            <w:tcW w:w="1756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1200</w:t>
            </w:r>
          </w:p>
        </w:tc>
        <w:tc>
          <w:tcPr>
            <w:tcW w:w="1756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15</w:t>
            </w:r>
          </w:p>
        </w:tc>
      </w:tr>
    </w:tbl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RESULT: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Thus, the program was executed successfully using 8086 processor simulators.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                                        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16-bit multiplication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EXP NO: 11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Aim: </w:t>
      </w:r>
      <w:r>
        <w:rPr>
          <w:rFonts w:ascii="Times New Roman" w:eastAsia="Times New Roman" w:cs="Times New Roman" w:hAnsi="Times New Roman"/>
          <w:sz w:val="24"/>
          <w:szCs w:val="24"/>
        </w:rPr>
        <w:t>To write an assembly language program to implement 16-bit multiplication on 8086 processers.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ALGORITHM: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Load the first data in HL pair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Move content of HL pair to stack pointer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Load the second data in the HL pair and move it to DE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Make H register as OH and L register OH 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Add HL pair and stack pointer 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Check for carry if carry increment by 1 else move to next step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Then move E to A and perform or operation with accumulation and register D 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8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The value of operation is zero the solve the value else go to step 3</w:t>
      </w: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8" w:after="0" w:line="240" w:lineRule="auto"/>
        <w:ind w:left="247" w:hanging="224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88" w:after="0" w:line="240" w:lineRule="auto"/>
        <w:ind w:left="247" w:hanging="224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PROGRAM: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MOV AX, [1100H]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MOV BX, [1102H]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MUL BX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MOV [1200H], AX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MOV [1202H], DX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HLT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INPUT:</w:t>
      </w:r>
    </w:p>
    <w:tbl>
      <w:tblPr>
        <w:jc w:val="left"/>
        <w:tblInd w:w="0" w:type="dxa"/>
        <w:tblW w:w="4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1"/>
        <w:gridCol w:w="2101"/>
      </w:tblGrid>
      <w:tr>
        <w:trPr>
          <w:trHeight w:val="601"/>
        </w:trPr>
        <w:tc>
          <w:tcPr>
            <w:tcW w:w="2101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101" w:type="dxa"/>
          </w:tcPr>
          <w:p>
            <w:pPr>
              <w:spacing w:after="0" w:line="240" w:lineRule="auto"/>
              <w:ind w:firstLine="720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 xml:space="preserve">DATA </w:t>
            </w:r>
          </w:p>
        </w:tc>
      </w:tr>
      <w:tr>
        <w:trPr>
          <w:trHeight w:val="601"/>
        </w:trPr>
        <w:tc>
          <w:tcPr>
            <w:tcW w:w="2101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1100</w:t>
            </w:r>
          </w:p>
        </w:tc>
        <w:tc>
          <w:tcPr>
            <w:tcW w:w="2101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20</w:t>
            </w:r>
          </w:p>
        </w:tc>
      </w:tr>
      <w:tr>
        <w:trPr>
          <w:trHeight w:val="601"/>
        </w:trPr>
        <w:tc>
          <w:tcPr>
            <w:tcW w:w="2101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1202</w:t>
            </w:r>
          </w:p>
        </w:tc>
        <w:tc>
          <w:tcPr>
            <w:tcW w:w="2101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3</w:t>
            </w:r>
          </w:p>
        </w:tc>
      </w:tr>
    </w:tbl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OUT PUT:</w:t>
      </w:r>
    </w:p>
    <w:tbl>
      <w:tblPr>
        <w:jc w:val="left"/>
        <w:tblInd w:w="0" w:type="dxa"/>
        <w:tblW w:w="4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1"/>
        <w:gridCol w:w="2341"/>
      </w:tblGrid>
      <w:tr>
        <w:trPr>
          <w:trHeight w:val="549"/>
        </w:trPr>
        <w:tc>
          <w:tcPr>
            <w:tcW w:w="2341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341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 xml:space="preserve"> DATA </w:t>
            </w:r>
          </w:p>
        </w:tc>
      </w:tr>
      <w:tr>
        <w:trPr>
          <w:trHeight w:val="549"/>
        </w:trPr>
        <w:tc>
          <w:tcPr>
            <w:tcW w:w="2341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1200</w:t>
            </w:r>
          </w:p>
        </w:tc>
        <w:tc>
          <w:tcPr>
            <w:tcW w:w="2341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60</w:t>
            </w:r>
          </w:p>
        </w:tc>
      </w:tr>
      <w:tr>
        <w:trPr>
          <w:trHeight w:val="549"/>
        </w:trPr>
        <w:tc>
          <w:tcPr>
            <w:tcW w:w="2341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1202</w:t>
            </w:r>
          </w:p>
        </w:tc>
        <w:tc>
          <w:tcPr>
            <w:tcW w:w="2341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3</w:t>
            </w:r>
          </w:p>
        </w:tc>
      </w:tr>
    </w:tbl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RESULT: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Thus, the program was executed successfully using 8086 emulators.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  16 BIT DIVISION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EXP NO: 12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AIM: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To write an assemble language program to implement 16 bits divided using 8086 processor.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ALGORITHM: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1] Read dividend (16) bit.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2] Read divisor.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3] Count &lt;-8.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4] Left shift dividend.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5] Subtract divisor from upper 8 bits of dividend.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6] If cs=1 go to 9.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7] Restore dividend.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8] Increment lower 8 bits of dividend.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9] Count &lt;- count -1.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10] If count =0 go to 5.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11] Store upper 8-bit dividend as remainder and lower 8 bit as quotient.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12] Stop.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PROGRAM: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MOV AX, [1100H]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MOV BX, [1102H]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DIV BX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MOV [1200H], AX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MOV [1202H], DX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HLT 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INPUT:</w:t>
      </w:r>
    </w:p>
    <w:tbl>
      <w:tblPr>
        <w:jc w:val="left"/>
        <w:tblInd w:w="0" w:type="dxa"/>
        <w:tblW w:w="3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6"/>
        <w:gridCol w:w="1906"/>
      </w:tblGrid>
      <w:tr>
        <w:trPr>
          <w:trHeight w:val="622"/>
        </w:trPr>
        <w:tc>
          <w:tcPr>
            <w:tcW w:w="1906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906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>DATA</w:t>
            </w:r>
          </w:p>
        </w:tc>
      </w:tr>
      <w:tr>
        <w:trPr>
          <w:trHeight w:val="644"/>
        </w:trPr>
        <w:tc>
          <w:tcPr>
            <w:tcW w:w="1906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1100</w:t>
            </w:r>
          </w:p>
        </w:tc>
        <w:tc>
          <w:tcPr>
            <w:tcW w:w="1906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10</w:t>
            </w:r>
          </w:p>
        </w:tc>
      </w:tr>
      <w:tr>
        <w:trPr>
          <w:trHeight w:val="622"/>
        </w:trPr>
        <w:tc>
          <w:tcPr>
            <w:tcW w:w="1906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1102</w:t>
            </w:r>
          </w:p>
        </w:tc>
        <w:tc>
          <w:tcPr>
            <w:tcW w:w="1906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10</w:t>
            </w:r>
          </w:p>
        </w:tc>
      </w:tr>
    </w:tbl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OUTPUT:</w:t>
      </w:r>
    </w:p>
    <w:tbl>
      <w:tblPr>
        <w:jc w:val="left"/>
        <w:tblInd w:w="0" w:type="dxa"/>
        <w:tblW w:w="4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2"/>
        <w:gridCol w:w="2002"/>
      </w:tblGrid>
      <w:tr>
        <w:trPr>
          <w:trHeight w:val="488"/>
        </w:trPr>
        <w:tc>
          <w:tcPr>
            <w:tcW w:w="2002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002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>DATA</w:t>
            </w:r>
          </w:p>
        </w:tc>
      </w:tr>
      <w:tr>
        <w:trPr>
          <w:trHeight w:val="506"/>
        </w:trPr>
        <w:tc>
          <w:tcPr>
            <w:tcW w:w="2002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1200</w:t>
            </w:r>
          </w:p>
        </w:tc>
        <w:tc>
          <w:tcPr>
            <w:tcW w:w="2002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488"/>
        </w:trPr>
        <w:tc>
          <w:tcPr>
            <w:tcW w:w="2002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1202</w:t>
            </w:r>
          </w:p>
        </w:tc>
        <w:tc>
          <w:tcPr>
            <w:tcW w:w="2002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10</w:t>
            </w:r>
          </w:p>
        </w:tc>
      </w:tr>
    </w:tbl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RESULT: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 Thus, the program was executed successfully using 8086 processor simulators.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                   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Greatest of 2 numbers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EXP NO: 13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Exp. No: -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AIM: -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cs="Times New Roman" w:hAnsi="Times New Roman"/>
          <w:sz w:val="24"/>
          <w:szCs w:val="24"/>
        </w:rPr>
        <w:t>To write an Assembly Language Program to find the smallest number in an array using 8085 Microprocessor in GNUSim.</w:t>
      </w: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SOFTWARE USED: -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cs="Times New Roman" w:hAnsi="Times New Roman"/>
          <w:sz w:val="24"/>
          <w:szCs w:val="24"/>
        </w:rPr>
        <w:t>GNUSim8085</w:t>
      </w: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ALGORITHM: -</w:t>
      </w:r>
    </w:p>
    <w:p>
      <w:pPr>
        <w:jc w:val="both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1. Initialize the count</w:t>
      </w:r>
    </w:p>
    <w:p>
      <w:pPr>
        <w:jc w:val="both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2. Get the input numbers</w:t>
      </w:r>
    </w:p>
    <w:p>
      <w:pPr>
        <w:jc w:val="both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3. Compare the content of Accumulator(A) with HL pair for all input numbers</w:t>
      </w:r>
    </w:p>
    <w:p>
      <w:pPr>
        <w:jc w:val="both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4. Stores the smallest number in the output register</w:t>
      </w:r>
    </w:p>
    <w:p>
      <w:pPr>
        <w:jc w:val="both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5. End the program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PROGRAM: -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LDA 2050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MOV B, A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LDA 2051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CMP B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JNC STORE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MOV A, B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STORE: STA 2052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HLT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Input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tbl>
      <w:tblPr>
        <w:jc w:val="left"/>
        <w:tblInd w:w="0" w:type="dxa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5"/>
        <w:gridCol w:w="1985"/>
      </w:tblGrid>
      <w:tr>
        <w:tc>
          <w:tcPr>
            <w:tcW w:w="2405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Data</w:t>
            </w:r>
          </w:p>
        </w:tc>
      </w:tr>
      <w:tr>
        <w:tc>
          <w:tcPr>
            <w:tcW w:w="2405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2050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29</w:t>
            </w:r>
          </w:p>
        </w:tc>
      </w:tr>
      <w:tr>
        <w:tc>
          <w:tcPr>
            <w:tcW w:w="2405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2051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22</w:t>
            </w:r>
          </w:p>
        </w:tc>
      </w:tr>
    </w:tbl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Output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tbl>
      <w:tblPr>
        <w:jc w:val="left"/>
        <w:tblInd w:w="0" w:type="dxa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7"/>
        <w:gridCol w:w="1701"/>
      </w:tblGrid>
      <w:tr>
        <w:tc>
          <w:tcPr>
            <w:tcW w:w="2547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Data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2052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29</w:t>
            </w:r>
          </w:p>
        </w:tc>
      </w:tr>
    </w:tbl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RESULT: </w:t>
      </w:r>
    </w:p>
    <w:p>
      <w:pPr>
        <w:jc w:val="both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Thus the Assembly Language Program to find the smallest number in an array using 8085 Microprocessor in GNUSim is performed.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Smallest of 2 numbers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EXP NO: 14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AIM: -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cs="Times New Roman" w:hAnsi="Times New Roman"/>
          <w:sz w:val="24"/>
          <w:szCs w:val="24"/>
        </w:rPr>
        <w:t>To write an Assembly Language Program to find the smallest number in an array using 8085 Microprocessor in GNUSim.</w:t>
      </w: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SOFTWARE USED: -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cs="Times New Roman" w:hAnsi="Times New Roman"/>
          <w:sz w:val="24"/>
          <w:szCs w:val="24"/>
        </w:rPr>
        <w:t>GNUSim8085</w:t>
      </w: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ALGORITHM: -</w:t>
      </w:r>
    </w:p>
    <w:p>
      <w:pPr>
        <w:jc w:val="both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1. Initialize the count</w:t>
      </w:r>
    </w:p>
    <w:p>
      <w:pPr>
        <w:jc w:val="both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2. Get the input numbers</w:t>
      </w:r>
    </w:p>
    <w:p>
      <w:pPr>
        <w:jc w:val="both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3. Compare the content of Accumulator(A) with HL pair for all input numbers</w:t>
      </w:r>
    </w:p>
    <w:p>
      <w:pPr>
        <w:jc w:val="both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4. Stores the smallest number in the output register</w:t>
      </w:r>
    </w:p>
    <w:p>
      <w:pPr>
        <w:jc w:val="both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5. End the program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PROGRAM: -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LXI H,8050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MOV C, M  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INX H     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MOV B, M  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DCR C     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LOOP: INX H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MOV A, M  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CMP B     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JNC SKIP  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MOV B, A  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SKIP: DCR C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JNZ LOOP  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LXI H,8500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MOV M, B  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HLT       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Input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tbl>
      <w:tblPr>
        <w:jc w:val="left"/>
        <w:tblInd w:w="0" w:type="dxa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5"/>
        <w:gridCol w:w="1985"/>
      </w:tblGrid>
      <w:tr>
        <w:tc>
          <w:tcPr>
            <w:tcW w:w="2405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Data</w:t>
            </w:r>
          </w:p>
        </w:tc>
      </w:tr>
      <w:tr>
        <w:tc>
          <w:tcPr>
            <w:tcW w:w="2405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8000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10</w:t>
            </w:r>
          </w:p>
        </w:tc>
      </w:tr>
    </w:tbl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Output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tbl>
      <w:tblPr>
        <w:jc w:val="left"/>
        <w:tblInd w:w="0" w:type="dxa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7"/>
        <w:gridCol w:w="1701"/>
      </w:tblGrid>
      <w:tr>
        <w:tc>
          <w:tcPr>
            <w:tcW w:w="2547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Data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8010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3</w:t>
            </w:r>
          </w:p>
        </w:tc>
      </w:tr>
    </w:tbl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RESULT: </w:t>
      </w:r>
    </w:p>
    <w:p>
      <w:pPr>
        <w:jc w:val="both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Thus, the Assembly Language Program to find the smallest number in an array using 8085 Microprocessor in GNUSim is performed.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                                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                                        SWAPING OF TWO 8-BIT DATA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EXP NO: 15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AIM: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</w:t>
      </w:r>
      <w:r>
        <w:rPr>
          <w:rFonts w:ascii="Times New Roman" w:eastAsia="Times New Roman" w:cs="Times New Roman" w:hAnsi="Times New Roman"/>
          <w:sz w:val="24"/>
          <w:szCs w:val="24"/>
        </w:rPr>
        <w:t>To Write an assembly language program to swap two 8-bit data using 8085 processor.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ALGORITHM: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1. Load the contents of memory address 1100 into accumulator A.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2. Move the contents of accumulator A into register B.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3. Load the contents of memory address 1101 into accumulator A.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4. Move the contents of accumulator A into register C.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5. Store the contents of accumulator A (which is the original value at 1101) into memory address 1102.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6. Move the contents of register B (which is the original value at 1100) into accumulator A.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7. Store the contents of accumulator A into memory address 1103.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PROGRAM: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LDA 1100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MOV B, A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LDA 1101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MOV C, A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STA 1102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MOV A, B 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STA 1103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HLT 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INPUT: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tbl>
      <w:tblPr>
        <w:jc w:val="left"/>
        <w:tblInd w:w="0" w:type="dxa"/>
        <w:tblW w:w="5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05"/>
        <w:gridCol w:w="3008"/>
      </w:tblGrid>
      <w:t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DATA</w:t>
            </w:r>
          </w:p>
        </w:tc>
      </w:tr>
      <w:t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1100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6</w:t>
            </w:r>
          </w:p>
        </w:tc>
      </w:tr>
      <w:t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1101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4</w:t>
            </w:r>
          </w:p>
        </w:tc>
      </w:tr>
    </w:tbl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OUTPUT:</w:t>
      </w:r>
    </w:p>
    <w:p>
      <w:pPr>
        <w:rPr>
          <w:rFonts w:ascii="Times New Roman" w:cs="Times New Roman" w:hAnsi="Times New Roman"/>
          <w:sz w:val="24"/>
          <w:szCs w:val="24"/>
        </w:rPr>
      </w:pPr>
    </w:p>
    <w:tbl>
      <w:tblPr>
        <w:jc w:val="left"/>
        <w:tblInd w:w="0" w:type="dxa"/>
        <w:tblW w:w="5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67"/>
        <w:gridCol w:w="3308"/>
      </w:tblGrid>
      <w:tr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DATA</w:t>
            </w:r>
          </w:p>
        </w:tc>
      </w:tr>
      <w:tr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1103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</w:tr>
      <w:tr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1104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</w:t>
            </w:r>
          </w:p>
        </w:tc>
      </w:tr>
    </w:tbl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RESULT: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Thus, the program was executed successfully using 8085 processor simulators.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Style w:val="15"/>
        <w:rPr>
          <w:rFonts w:ascii="Times New Roman" w:eastAsia="Times New Roman" w:cs="Times New Roman" w:hAnsi="Times New Roman"/>
          <w:b/>
          <w:sz w:val="24"/>
          <w:szCs w:val="24"/>
        </w:rPr>
      </w:pPr>
      <w:bookmarkStart w:id="1" w:name="_e0r78wg9n05o"/>
      <w:bookmarkEnd w:id="1"/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      </w:t>
      </w:r>
      <w:r>
        <w:rPr>
          <w:rFonts w:ascii="Times New Roman" w:eastAsia="Times New Roman" w:cs="Times New Roman" w:hAnsi="Times New Roman"/>
          <w:b/>
          <w:sz w:val="24"/>
          <w:szCs w:val="24"/>
        </w:rPr>
        <w:t>1’s COMPLIMENT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EXP NO: 16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AIM: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            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To write assembly language to find 1’s COMPLIMENT by using 8085 microprocessor Simulator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ALGORITHM: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1. Loads the value from memory address 8000 into accumulator A.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2. Complements the bits of the value in accumulator A using the CMA (Complement Accumulator) instruction. This means that all 1s become 0s and all 0s become 1s.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3. Stores the complemented value into memory address 8001.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4. Halts the program execution.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PROGRAM: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LDA 8000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CMA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STA 8001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HLT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INPUT:</w:t>
      </w:r>
    </w:p>
    <w:tbl>
      <w:tblPr>
        <w:jc w:val="left"/>
        <w:tblInd w:w="0" w:type="dxa"/>
        <w:tblW w:w="6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925"/>
        <w:gridCol w:w="3496"/>
      </w:tblGrid>
      <w:t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 xml:space="preserve">ADDRESS 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>DATA</w:t>
            </w:r>
          </w:p>
        </w:tc>
      </w:tr>
      <w:t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>8000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>6</w:t>
            </w:r>
          </w:p>
        </w:tc>
      </w:tr>
    </w:tbl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OUTPUT:</w:t>
      </w:r>
    </w:p>
    <w:tbl>
      <w:tblPr>
        <w:jc w:val="left"/>
        <w:tblInd w:w="0" w:type="dxa"/>
        <w:tblW w:w="5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952"/>
        <w:gridCol w:w="2922"/>
      </w:tblGrid>
      <w:tr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 xml:space="preserve">ADDRESS 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>DATA</w:t>
            </w:r>
          </w:p>
        </w:tc>
      </w:tr>
      <w:tr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>8001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>249</w:t>
            </w:r>
          </w:p>
        </w:tc>
      </w:tr>
    </w:tbl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thus the program was executed successfully using 8085 processor simulators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          2’S COMPLEMENT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EXP NO: 17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AIM: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 write an assembly language program to find 2’s complement of 8-bit number 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ALGORITHM:</w:t>
      </w:r>
    </w:p>
    <w:p>
      <w:pPr>
        <w:numPr>
          <w:ilvl w:val="0"/>
          <w:numId w:val="3"/>
        </w:numPr>
        <w:ind w:left="1080" w:hanging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Start with the binary number:</w:t>
      </w:r>
    </w:p>
    <w:p>
      <w:pPr>
        <w:numPr>
          <w:ilvl w:val="0"/>
          <w:numId w:val="3"/>
        </w:numPr>
        <w:ind w:left="1080" w:hanging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 the number is positive, simply write its binary equivalent.</w:t>
      </w:r>
    </w:p>
    <w:p>
      <w:pPr>
        <w:numPr>
          <w:ilvl w:val="0"/>
          <w:numId w:val="3"/>
        </w:numPr>
        <w:ind w:left="1080" w:hanging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 the number is negative, begin with the binary equivalent of its positive value.</w:t>
      </w:r>
    </w:p>
    <w:p>
      <w:pPr>
        <w:numPr>
          <w:ilvl w:val="0"/>
          <w:numId w:val="3"/>
        </w:numPr>
        <w:ind w:left="1080" w:hanging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Invert all the bits (1's complement):</w:t>
      </w:r>
    </w:p>
    <w:p>
      <w:pPr>
        <w:numPr>
          <w:ilvl w:val="0"/>
          <w:numId w:val="3"/>
        </w:numPr>
        <w:ind w:left="1080" w:hanging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Flip every 0 to 1 and every 1 to 0</w:t>
      </w:r>
    </w:p>
    <w:p>
      <w:pPr>
        <w:numPr>
          <w:ilvl w:val="0"/>
          <w:numId w:val="3"/>
        </w:numPr>
        <w:ind w:left="1080" w:hanging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Add 1 to the result:</w:t>
      </w:r>
    </w:p>
    <w:p>
      <w:pPr>
        <w:numPr>
          <w:ilvl w:val="0"/>
          <w:numId w:val="3"/>
        </w:numPr>
        <w:ind w:left="1080" w:hanging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Add 1 to the least significant bit (rightmost bit) of the inverted number.</w:t>
      </w:r>
    </w:p>
    <w:p>
      <w:pPr>
        <w:numPr>
          <w:ilvl w:val="0"/>
          <w:numId w:val="3"/>
        </w:numPr>
        <w:ind w:left="1080" w:hanging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final result is the 2's complement representation of the number.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PROGRAM: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LDA 3000 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CMA 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STA 3001 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ADI 3002 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HLT  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INPUT:</w:t>
      </w:r>
    </w:p>
    <w:tbl>
      <w:tblPr>
        <w:jc w:val="left"/>
        <w:tblInd w:w="0" w:type="dxa"/>
        <w:tblW w:w="2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7"/>
        <w:gridCol w:w="1277"/>
      </w:tblGrid>
      <w:tr>
        <w:trPr>
          <w:trHeight w:val="942"/>
        </w:trPr>
        <w:tc>
          <w:tcPr>
            <w:tcW w:w="1277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77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DATA </w:t>
            </w:r>
          </w:p>
        </w:tc>
      </w:tr>
      <w:tr>
        <w:trPr>
          <w:trHeight w:val="942"/>
        </w:trPr>
        <w:tc>
          <w:tcPr>
            <w:tcW w:w="1277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3000</w:t>
            </w:r>
          </w:p>
        </w:tc>
        <w:tc>
          <w:tcPr>
            <w:tcW w:w="1277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</w:p>
        </w:tc>
      </w:tr>
    </w:tbl>
    <w:p>
      <w:pPr>
        <w:rPr>
          <w:rFonts w:ascii="Times New Roman" w:cs="Times New Roman" w:hAnsi="Times New Roman"/>
          <w:b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OUTPUT: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</w:p>
    <w:tbl>
      <w:tblPr>
        <w:jc w:val="left"/>
        <w:tblInd w:w="0" w:type="dxa"/>
        <w:tblW w:w="2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3"/>
        <w:gridCol w:w="1223"/>
      </w:tblGrid>
      <w:tr>
        <w:trPr>
          <w:trHeight w:val="516"/>
        </w:trPr>
        <w:tc>
          <w:tcPr>
            <w:tcW w:w="1223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23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</w:t>
            </w:r>
          </w:p>
        </w:tc>
      </w:tr>
      <w:tr>
        <w:trPr>
          <w:trHeight w:val="516"/>
        </w:trPr>
        <w:tc>
          <w:tcPr>
            <w:tcW w:w="1223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3001</w:t>
            </w:r>
          </w:p>
        </w:tc>
        <w:tc>
          <w:tcPr>
            <w:tcW w:w="1223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247</w:t>
            </w:r>
          </w:p>
        </w:tc>
      </w:tr>
      <w:tr>
        <w:trPr>
          <w:trHeight w:val="516"/>
        </w:trPr>
        <w:tc>
          <w:tcPr>
            <w:tcW w:w="1223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3002</w:t>
            </w:r>
          </w:p>
        </w:tc>
        <w:tc>
          <w:tcPr>
            <w:tcW w:w="1223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</w:p>
        </w:tc>
      </w:tr>
    </w:tbl>
    <w:p>
      <w:pPr>
        <w:rPr>
          <w:rFonts w:ascii="Times New Roman" w:cs="Times New Roman" w:hAnsi="Times New Roman"/>
          <w:b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thus, the program was executed successfully using 8085 processor simulators 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ODD OR EVEN – 8085 MICROPROCESSORS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EXP NO: 18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AIM: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To write an assembly language program to find the number is odd or even using 8085 Microprocessor in GNUSim8085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SOFTWARE USED: -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GNUSim8085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ALGORITHM: -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8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I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nitialize the number in the accumulator 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8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Perform the AND operation with accumulator by 01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8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If the result is ‘0’, it means it is even number (indicates as 22)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8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If the result is non zero, it means the given number is odd (indicates as 11)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8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Stores the out put in the register 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8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End the program 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Program: -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LDA 8050H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ANI 80H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JZ POS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MVI A,11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JMP STO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POS: MVI A,22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STO: STA 8051H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HLT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Input:</w:t>
      </w:r>
    </w:p>
    <w:tbl>
      <w:tblPr>
        <w:jc w:val="left"/>
        <w:tblInd w:w="0" w:type="dxa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5"/>
        <w:gridCol w:w="2475"/>
      </w:tblGrid>
      <w:tr>
        <w:trPr>
          <w:trHeight w:val="448"/>
        </w:trPr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Address 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Data </w:t>
            </w:r>
          </w:p>
        </w:tc>
      </w:tr>
      <w:tr>
        <w:trPr>
          <w:trHeight w:val="431"/>
        </w:trPr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8050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</w:t>
            </w:r>
          </w:p>
        </w:tc>
      </w:tr>
    </w:tbl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tbl>
      <w:tblPr>
        <w:jc w:val="left"/>
        <w:tblInd w:w="0" w:type="dxa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5"/>
        <w:gridCol w:w="2475"/>
      </w:tblGrid>
      <w:tr>
        <w:trPr>
          <w:trHeight w:val="448"/>
        </w:trPr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Address 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Data </w:t>
            </w:r>
          </w:p>
        </w:tc>
      </w:tr>
      <w:tr>
        <w:trPr>
          <w:trHeight w:val="431"/>
        </w:trPr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8050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19</w:t>
            </w:r>
          </w:p>
        </w:tc>
      </w:tr>
    </w:tbl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Output:</w:t>
      </w:r>
    </w:p>
    <w:tbl>
      <w:tblPr>
        <w:jc w:val="left"/>
        <w:tblInd w:w="0" w:type="dxa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5"/>
        <w:gridCol w:w="2535"/>
      </w:tblGrid>
      <w:tr>
        <w:trPr>
          <w:trHeight w:val="390"/>
        </w:trPr>
        <w:tc>
          <w:tcPr>
            <w:tcW w:w="253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Address </w:t>
            </w:r>
          </w:p>
        </w:tc>
        <w:tc>
          <w:tcPr>
            <w:tcW w:w="253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Data </w:t>
            </w:r>
          </w:p>
        </w:tc>
      </w:tr>
      <w:tr>
        <w:trPr>
          <w:trHeight w:val="375"/>
        </w:trPr>
        <w:tc>
          <w:tcPr>
            <w:tcW w:w="253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8051</w:t>
            </w:r>
          </w:p>
        </w:tc>
        <w:tc>
          <w:tcPr>
            <w:tcW w:w="253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22</w:t>
            </w:r>
          </w:p>
        </w:tc>
      </w:tr>
    </w:tbl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tbl>
      <w:tblPr>
        <w:jc w:val="left"/>
        <w:tblInd w:w="0" w:type="dxa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5"/>
        <w:gridCol w:w="2475"/>
      </w:tblGrid>
      <w:tr>
        <w:trPr>
          <w:trHeight w:val="448"/>
        </w:trPr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Address 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Data </w:t>
            </w:r>
          </w:p>
        </w:tc>
      </w:tr>
      <w:tr>
        <w:trPr>
          <w:trHeight w:val="431"/>
        </w:trPr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8051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11</w:t>
            </w:r>
          </w:p>
        </w:tc>
      </w:tr>
    </w:tbl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RESULT: -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Thus, the assembly Language Program to find the ODD OR EVEN is performed using 2050H Microprocessor in GNUSim8085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POSITIVE AND NEGATIVE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EXP.NO: 19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AIM: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To write an assembly language program to find the number is POSITIVE AND NEGATIVE using 8085 Microprocessor in GNUSim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SOFTWARE USED: -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GNUSim 8085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ALGORITHM: -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8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I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nitialize the number in the accumulator 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8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Perform the AND operation with accumulator by 01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8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If the result is ‘0’, it means it is even number (indicates as 22)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8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If the result is non zero, it means the given number is odd (indicates as 11)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8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Stores the out put in the register 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8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End the program 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Program: -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LDA 8050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ANI 01H 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JZ LOOP1 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MVI A, 11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JMP LOOP2 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LOOP1: MVI A, 22 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LOOP2: STA 8051 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HLT  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 PUT: -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Input:</w:t>
      </w:r>
    </w:p>
    <w:tbl>
      <w:tblPr>
        <w:jc w:val="left"/>
        <w:tblInd w:w="0" w:type="dxa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5"/>
        <w:gridCol w:w="2475"/>
      </w:tblGrid>
      <w:tr>
        <w:trPr>
          <w:trHeight w:val="448"/>
        </w:trPr>
        <w:tc>
          <w:tcPr>
            <w:tcW w:w="2475" w:type="dxa"/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Data</w:t>
            </w:r>
          </w:p>
        </w:tc>
      </w:tr>
      <w:tr>
        <w:trPr>
          <w:trHeight w:val="431"/>
        </w:trPr>
        <w:tc>
          <w:tcPr>
            <w:tcW w:w="2475" w:type="dxa"/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8050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</w:tr>
    </w:tbl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tbl>
      <w:tblPr>
        <w:jc w:val="left"/>
        <w:tblInd w:w="0" w:type="dxa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5"/>
        <w:gridCol w:w="2475"/>
      </w:tblGrid>
      <w:tr>
        <w:trPr>
          <w:trHeight w:val="448"/>
        </w:trPr>
        <w:tc>
          <w:tcPr>
            <w:tcW w:w="2475" w:type="dxa"/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Data</w:t>
            </w:r>
          </w:p>
        </w:tc>
      </w:tr>
      <w:tr>
        <w:trPr>
          <w:trHeight w:val="431"/>
        </w:trPr>
        <w:tc>
          <w:tcPr>
            <w:tcW w:w="2475" w:type="dxa"/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8050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15</w:t>
            </w:r>
          </w:p>
        </w:tc>
      </w:tr>
    </w:tbl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Output:</w:t>
      </w:r>
    </w:p>
    <w:tbl>
      <w:tblPr>
        <w:jc w:val="left"/>
        <w:tblInd w:w="0" w:type="dxa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5"/>
        <w:gridCol w:w="2535"/>
      </w:tblGrid>
      <w:tr>
        <w:trPr>
          <w:trHeight w:val="390"/>
        </w:trPr>
        <w:tc>
          <w:tcPr>
            <w:tcW w:w="2535" w:type="dxa"/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2535" w:type="dxa"/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Data</w:t>
            </w:r>
          </w:p>
        </w:tc>
      </w:tr>
      <w:tr>
        <w:trPr>
          <w:trHeight w:val="375"/>
        </w:trPr>
        <w:tc>
          <w:tcPr>
            <w:tcW w:w="2535" w:type="dxa"/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8051</w:t>
            </w:r>
          </w:p>
        </w:tc>
        <w:tc>
          <w:tcPr>
            <w:tcW w:w="2535" w:type="dxa"/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22</w:t>
            </w:r>
          </w:p>
        </w:tc>
      </w:tr>
    </w:tbl>
    <w:p>
      <w:pPr>
        <w:rPr>
          <w:rFonts w:ascii="Times New Roman" w:cs="Times New Roman" w:hAnsi="Times New Roman"/>
          <w:b/>
          <w:sz w:val="24"/>
          <w:szCs w:val="24"/>
        </w:rPr>
      </w:pPr>
    </w:p>
    <w:tbl>
      <w:tblPr>
        <w:jc w:val="left"/>
        <w:tblInd w:w="0" w:type="dxa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5"/>
        <w:gridCol w:w="2475"/>
      </w:tblGrid>
      <w:tr>
        <w:trPr>
          <w:trHeight w:val="448"/>
        </w:trPr>
        <w:tc>
          <w:tcPr>
            <w:tcW w:w="2475" w:type="dxa"/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Data</w:t>
            </w:r>
          </w:p>
        </w:tc>
      </w:tr>
      <w:tr>
        <w:trPr>
          <w:trHeight w:val="431"/>
        </w:trPr>
        <w:tc>
          <w:tcPr>
            <w:tcW w:w="2475" w:type="dxa"/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8051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11</w:t>
            </w:r>
          </w:p>
        </w:tc>
      </w:tr>
    </w:tbl>
    <w:p>
      <w:pPr>
        <w:rPr>
          <w:rFonts w:ascii="Times New Roman" w:cs="Times New Roman" w:hAnsi="Times New Roman"/>
          <w:b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RESULT: -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Thus, the assembly Langua6g36e5 885250Program to find the positive or negative is performed using 2050H Microprocessor in GNUSim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ASCENDING  ORDER  – 8085 MICROPROCESSOR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EXP NO: 20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AIM: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To write an assembly language program to find the ascending order of numbers using 8085 Microprocessor in GNUSim8085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SOFTWARE USED: -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GNUSim8085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ALGORITHM: -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8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I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nitialize the count 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8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Get the input numbers 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8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compare content accumulator [A] with HL pair for all input numbers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8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stores the ascending numbers in the output registers 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8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end the program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Program:-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LXI H,8000   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MOV C,M      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DCR C        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LOOP3: MOV D,C  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LXI H,8001   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LOOP2: MOV A,M  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INX H        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CMP M        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JC LOOP1     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MOV B,M      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MOV M,A      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DCX H        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MOV M,B      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INX H        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LOOP1: DCR D     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JNZ LOOP2    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DCR C        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JNZ LOOP3    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HLT</w:t>
      </w:r>
      <w:r>
        <w:rPr>
          <w:rFonts w:ascii="Times New Roman" w:cs="Times New Roman" w:hAnsi="Times New Roman"/>
          <w:sz w:val="24"/>
          <w:szCs w:val="24"/>
        </w:rPr>
        <w:t xml:space="preserve">           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Input :</w:t>
      </w:r>
    </w:p>
    <w:tbl>
      <w:tblPr>
        <w:jc w:val="left"/>
        <w:tblInd w:w="0" w:type="dxa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5"/>
        <w:gridCol w:w="2475"/>
      </w:tblGrid>
      <w:tr>
        <w:trPr>
          <w:trHeight w:val="448"/>
        </w:trPr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Address 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Data </w:t>
            </w:r>
          </w:p>
        </w:tc>
      </w:tr>
      <w:tr>
        <w:trPr>
          <w:trHeight w:val="431"/>
        </w:trPr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8000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431"/>
        </w:trPr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8001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431"/>
        </w:trPr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8002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18</w:t>
            </w:r>
          </w:p>
        </w:tc>
      </w:tr>
    </w:tbl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Output:</w:t>
      </w:r>
    </w:p>
    <w:tbl>
      <w:tblPr>
        <w:jc w:val="left"/>
        <w:tblInd w:w="0" w:type="dxa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5"/>
        <w:gridCol w:w="2535"/>
      </w:tblGrid>
      <w:tr>
        <w:trPr>
          <w:trHeight w:val="390"/>
        </w:trPr>
        <w:tc>
          <w:tcPr>
            <w:tcW w:w="253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Address </w:t>
            </w:r>
          </w:p>
        </w:tc>
        <w:tc>
          <w:tcPr>
            <w:tcW w:w="253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Data </w:t>
            </w:r>
          </w:p>
        </w:tc>
      </w:tr>
      <w:tr>
        <w:trPr>
          <w:trHeight w:val="375"/>
        </w:trPr>
        <w:tc>
          <w:tcPr>
            <w:tcW w:w="253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8001</w:t>
            </w:r>
          </w:p>
        </w:tc>
        <w:tc>
          <w:tcPr>
            <w:tcW w:w="253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375"/>
        </w:trPr>
        <w:tc>
          <w:tcPr>
            <w:tcW w:w="253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8002</w:t>
            </w:r>
          </w:p>
        </w:tc>
        <w:tc>
          <w:tcPr>
            <w:tcW w:w="253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375"/>
        </w:trPr>
        <w:tc>
          <w:tcPr>
            <w:tcW w:w="253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8003</w:t>
            </w:r>
          </w:p>
        </w:tc>
        <w:tc>
          <w:tcPr>
            <w:tcW w:w="253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18</w:t>
            </w:r>
          </w:p>
        </w:tc>
      </w:tr>
    </w:tbl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RESULT:</w:t>
      </w:r>
      <w:r>
        <w:rPr>
          <w:rFonts w:ascii="Times New Roman" w:cs="Times New Roman" w:hAnsi="Times New Roman"/>
          <w:sz w:val="24"/>
          <w:szCs w:val="24"/>
        </w:rPr>
        <w:t xml:space="preserve"> Thus the assembly Language Program to find the Ascending order of numbers is performed using 8085 Microprocessor in GNUSim8085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DESCENDING ORDER 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EXP NO: 21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AIM: -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To write an assembly language program to implement descending order using 8085 processor.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ALGORITHM: -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1)  Load the number of elements in the array (N) into a register.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2) Use nested loops:</w:t>
      </w:r>
    </w:p>
    <w:p>
      <w:pPr>
        <w:ind w:left="720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Outer loop: Decrease the range of comparison in each iteration.</w:t>
      </w:r>
    </w:p>
    <w:p>
      <w:pPr>
        <w:ind w:left="720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Inner loop: Compare adjacent elements and swap if needed.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3) Repeat until the array is sorted in descending order.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PROGRAM:-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LXI H,8050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MOV C,M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DCR C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LOOP3: MOV D,C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LXI H,8051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LOOP2: MOV A,M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INX H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CMP M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JNC LOOP1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MOV B,M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MOV M,A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DCX H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MOV M,B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INX H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LOOP1: DCR D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JNZ LOOP2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DCR C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JNZ LOOP3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HLT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INPUT: -</w:t>
      </w:r>
    </w:p>
    <w:tbl>
      <w:tblPr>
        <w:jc w:val="left"/>
        <w:tblInd w:w="0" w:type="dx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2"/>
        <w:gridCol w:w="1842"/>
      </w:tblGrid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Data</w:t>
            </w:r>
          </w:p>
        </w:tc>
      </w:tr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</w:t>
            </w:r>
          </w:p>
        </w:tc>
      </w:tr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2002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6</w:t>
            </w:r>
          </w:p>
        </w:tc>
      </w:tr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2003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3</w:t>
            </w:r>
          </w:p>
        </w:tc>
      </w:tr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2004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</w:t>
            </w:r>
          </w:p>
        </w:tc>
      </w:tr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2005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5</w:t>
            </w:r>
          </w:p>
        </w:tc>
      </w:tr>
    </w:tbl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OUTPUT: -</w:t>
      </w:r>
    </w:p>
    <w:tbl>
      <w:tblPr>
        <w:jc w:val="left"/>
        <w:tblInd w:w="0" w:type="dx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2"/>
        <w:gridCol w:w="1842"/>
      </w:tblGrid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Data</w:t>
            </w:r>
          </w:p>
        </w:tc>
      </w:tr>
      <w:tr>
        <w:tc>
          <w:tcPr>
            <w:tcW w:w="212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120</w:t>
            </w:r>
          </w:p>
        </w:tc>
      </w:tr>
    </w:tbl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jc w:val="both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RESULT:-</w:t>
      </w:r>
    </w:p>
    <w:p>
      <w:p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Thus, the program was executed successfully using 8085 processor simulators.</w:t>
      </w:r>
    </w:p>
    <w:p>
      <w:pPr>
        <w:pStyle w:val="1"/>
        <w:ind w:firstLine="23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1"/>
        <w:ind w:firstLine="23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LARGEST NUMBER IN AN ARRAY</w:t>
      </w:r>
    </w:p>
    <w:p>
      <w:pPr>
        <w:ind w:firstLine="360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EXP NO: 22</w:t>
      </w: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spacing w:line="360" w:lineRule="auto"/>
        <w:ind w:left="360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AIM:</w:t>
      </w: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To write an Assembly Language Program to find the largest number in an array</w:t>
      </w: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using 8085 Microprocessor in GNUSim.</w:t>
      </w: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5" w:after="0" w:line="360" w:lineRule="auto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1"/>
        <w:spacing w:line="360" w:lineRule="auto"/>
        <w:ind w:firstLine="2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SOFTWARE USED:</w:t>
      </w: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80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GNUSim8085</w:t>
      </w:r>
    </w:p>
    <w:p>
      <w:pPr>
        <w:pStyle w:val="1"/>
        <w:spacing w:line="360" w:lineRule="auto"/>
        <w:ind w:firstLine="2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ALGORITHM:</w:t>
      </w:r>
    </w:p>
    <w:p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160"/>
        </w:tabs>
        <w:spacing w:after="0" w:line="36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Initialize the count</w:t>
      </w:r>
    </w:p>
    <w:p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160"/>
        </w:tabs>
        <w:spacing w:after="0" w:line="36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Get the input numbers</w:t>
      </w:r>
    </w:p>
    <w:p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160"/>
        </w:tabs>
        <w:spacing w:after="0" w:line="36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Compare the content of Accumulator(A) with HL pair for all input numbers</w:t>
      </w:r>
    </w:p>
    <w:p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20"/>
        </w:tabs>
        <w:spacing w:after="0" w:line="360" w:lineRule="auto"/>
        <w:ind w:left="2220" w:hanging="42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Stores the largest number in the output register</w:t>
      </w:r>
    </w:p>
    <w:p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20"/>
        </w:tabs>
        <w:spacing w:before="1" w:after="0" w:line="360" w:lineRule="auto"/>
        <w:ind w:left="2220" w:hanging="42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End the program</w:t>
      </w:r>
    </w:p>
    <w:p>
      <w:pPr>
        <w:pStyle w:val="1"/>
        <w:spacing w:before="4" w:line="360" w:lineRule="auto"/>
        <w:ind w:firstLine="2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PROGRAM:</w:t>
      </w:r>
    </w:p>
    <w:p>
      <w:pPr>
        <w:widowControl w:val="0"/>
        <w:spacing w:after="0" w:line="257" w:lineRule="auto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LXI H,8050  </w:t>
      </w:r>
    </w:p>
    <w:p>
      <w:pPr>
        <w:widowControl w:val="0"/>
        <w:spacing w:after="0" w:line="257" w:lineRule="auto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MOV C, M    </w:t>
      </w:r>
    </w:p>
    <w:p>
      <w:pPr>
        <w:widowControl w:val="0"/>
        <w:spacing w:after="0" w:line="257" w:lineRule="auto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INX H       </w:t>
      </w:r>
    </w:p>
    <w:p>
      <w:pPr>
        <w:widowControl w:val="0"/>
        <w:spacing w:after="0" w:line="257" w:lineRule="auto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MOV B, M    </w:t>
      </w:r>
    </w:p>
    <w:p>
      <w:pPr>
        <w:widowControl w:val="0"/>
        <w:spacing w:after="0" w:line="257" w:lineRule="auto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DCR C       </w:t>
      </w:r>
    </w:p>
    <w:p>
      <w:pPr>
        <w:widowControl w:val="0"/>
        <w:spacing w:after="0" w:line="257" w:lineRule="auto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LOOP: INX H  </w:t>
      </w:r>
    </w:p>
    <w:p>
      <w:pPr>
        <w:widowControl w:val="0"/>
        <w:spacing w:after="0" w:line="257" w:lineRule="auto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MOV A, M    </w:t>
      </w:r>
    </w:p>
    <w:p>
      <w:pPr>
        <w:widowControl w:val="0"/>
        <w:spacing w:after="0" w:line="257" w:lineRule="auto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CMP B       </w:t>
      </w:r>
    </w:p>
    <w:p>
      <w:pPr>
        <w:widowControl w:val="0"/>
        <w:spacing w:after="0" w:line="257" w:lineRule="auto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JC SKIP     </w:t>
      </w:r>
    </w:p>
    <w:p>
      <w:pPr>
        <w:widowControl w:val="0"/>
        <w:spacing w:after="0" w:line="257" w:lineRule="auto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MOV B, A    </w:t>
      </w:r>
    </w:p>
    <w:p>
      <w:pPr>
        <w:widowControl w:val="0"/>
        <w:spacing w:after="0" w:line="257" w:lineRule="auto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SKIP: DCR C  </w:t>
      </w:r>
    </w:p>
    <w:p>
      <w:pPr>
        <w:widowControl w:val="0"/>
        <w:spacing w:after="0" w:line="257" w:lineRule="auto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JNZ LOOP    </w:t>
      </w:r>
    </w:p>
    <w:p>
      <w:pPr>
        <w:widowControl w:val="0"/>
        <w:spacing w:after="0" w:line="257" w:lineRule="auto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LXI H,8500  </w:t>
      </w:r>
    </w:p>
    <w:p>
      <w:pPr>
        <w:widowControl w:val="0"/>
        <w:spacing w:after="0" w:line="257" w:lineRule="auto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MOV M, B    </w:t>
      </w:r>
    </w:p>
    <w:p>
      <w:pPr>
        <w:widowControl w:val="0"/>
        <w:spacing w:after="0" w:line="257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HLT  </w:t>
      </w:r>
      <w:r>
        <w:rPr>
          <w:rFonts w:ascii="Times New Roman" w:cs="Times New Roman" w:hAnsi="Times New Roman"/>
          <w:sz w:val="24"/>
          <w:szCs w:val="24"/>
        </w:rPr>
        <w:t xml:space="preserve">       </w:t>
      </w:r>
    </w:p>
    <w:p>
      <w:pPr>
        <w:widowControl w:val="0"/>
        <w:spacing w:after="0" w:line="257" w:lineRule="auto"/>
        <w:rPr>
          <w:rFonts w:ascii="Times New Roman" w:cs="Times New Roman" w:hAnsi="Times New Roman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57" w:lineRule="auto"/>
        <w:rPr>
          <w:rFonts w:ascii="Times New Roman" w:cs="Times New Roman" w:hAnsi="Times New Roman"/>
          <w:sz w:val="24"/>
          <w:szCs w:val="24"/>
        </w:rPr>
        <w:sectPr>
          <w:headerReference w:type="default" r:id="rId4"/>
          <w:headerReference w:type="even" r:id="rId5"/>
          <w:pgSz w:w="11910" w:h="16840"/>
          <w:pgMar w:top="980" w:right="1080" w:bottom="280" w:left="1080" w:header="715" w:footer="0" w:gutter="0"/>
          <w:docGrid w:linePitch="312" w:charSpace="0"/>
        </w:sect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26" w:after="1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Input </w:t>
      </w:r>
    </w:p>
    <w:tbl>
      <w:tblPr>
        <w:jc w:val="left"/>
        <w:tblInd w:w="257" w:type="dxa"/>
        <w:tblW w:w="3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1419"/>
      </w:tblGrid>
      <w:tr>
        <w:trPr>
          <w:trHeight w:val="278"/>
        </w:trPr>
        <w:tc>
          <w:tcPr>
            <w:tcW w:w="1951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9" w:lineRule="auto"/>
              <w:ind w:left="3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9" w:lineRule="auto"/>
              <w:ind w:left="8" w:right="3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Data</w:t>
            </w:r>
          </w:p>
        </w:tc>
      </w:tr>
      <w:tr>
        <w:trPr>
          <w:trHeight w:val="275"/>
        </w:trPr>
        <w:tc>
          <w:tcPr>
            <w:tcW w:w="1951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49"/>
              </w:tabs>
              <w:spacing w:after="0" w:line="257" w:lineRule="auto"/>
              <w:ind w:left="1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8050</w:t>
              <w:tab/>
              <w:t>(Counter)</w:t>
            </w:r>
          </w:p>
        </w:tc>
        <w:tc>
          <w:tcPr>
            <w:tcW w:w="1419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7" w:lineRule="auto"/>
              <w:ind w:left="8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</w:tbl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78"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tbl>
      <w:tblPr>
        <w:jc w:val="left"/>
        <w:tblInd w:w="257" w:type="dxa"/>
        <w:tblW w:w="2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3"/>
        <w:gridCol w:w="1243"/>
      </w:tblGrid>
      <w:tr>
        <w:trPr>
          <w:trHeight w:val="278"/>
        </w:trPr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9" w:lineRule="auto"/>
              <w:ind w:right="325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9" w:lineRule="auto"/>
              <w:ind w:right="325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Data</w:t>
            </w:r>
          </w:p>
        </w:tc>
      </w:tr>
      <w:tr>
        <w:trPr>
          <w:trHeight w:val="275"/>
        </w:trPr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7" w:lineRule="auto"/>
              <w:ind w:right="364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7" w:lineRule="auto"/>
              <w:ind w:right="364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>
        <w:trPr>
          <w:trHeight w:val="275"/>
        </w:trPr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7" w:lineRule="auto"/>
              <w:ind w:right="364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7" w:lineRule="auto"/>
              <w:ind w:right="364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>
        <w:trPr>
          <w:trHeight w:val="275"/>
        </w:trPr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7" w:lineRule="auto"/>
              <w:ind w:right="364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7" w:lineRule="auto"/>
              <w:ind w:right="364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>
        <w:trPr>
          <w:trHeight w:val="275"/>
        </w:trPr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7" w:lineRule="auto"/>
              <w:ind w:right="364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7" w:lineRule="auto"/>
              <w:ind w:right="364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>
        <w:trPr>
          <w:trHeight w:val="278"/>
        </w:trPr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9" w:lineRule="auto"/>
              <w:ind w:right="364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9" w:lineRule="auto"/>
              <w:ind w:right="364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</w:tbl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77"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spacing w:before="1"/>
        <w:ind w:left="360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Output:</w:t>
      </w: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96"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tbl>
      <w:tblPr>
        <w:jc w:val="left"/>
        <w:tblInd w:w="257" w:type="dxa"/>
        <w:tblW w:w="2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3"/>
        <w:gridCol w:w="1275"/>
      </w:tblGrid>
      <w:tr>
        <w:trPr>
          <w:trHeight w:val="275"/>
        </w:trPr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7" w:lineRule="auto"/>
              <w:ind w:right="325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75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7" w:lineRule="auto"/>
              <w:ind w:left="105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Data</w:t>
            </w:r>
          </w:p>
        </w:tc>
      </w:tr>
      <w:tr>
        <w:trPr>
          <w:trHeight w:val="275"/>
        </w:trPr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7" w:lineRule="auto"/>
              <w:ind w:right="364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75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1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</w:tbl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22"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pStyle w:val="1"/>
        <w:ind w:firstLine="2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RESULT:</w:t>
      </w: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35" w:after="0" w:line="360" w:lineRule="auto"/>
        <w:ind w:left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Thus, the Assembly Language Program to find the largest number in an array using 8085 Microprocessor in GNUSim is performed.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Style w:val="1"/>
        <w:ind w:firstLine="23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1"/>
        <w:ind w:firstLine="23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SMALLEST NUMBER IN AN ARRAY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EXP NO: 23</w:t>
      </w: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spacing w:line="360" w:lineRule="auto"/>
        <w:ind w:left="360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AIM:</w:t>
      </w: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80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To write an Assembly Language Program to find the smallest number in an array</w:t>
      </w: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using 8085 Microprocessor in GNUSim.</w:t>
      </w: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5" w:after="0" w:line="360" w:lineRule="auto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1"/>
        <w:spacing w:line="360" w:lineRule="auto"/>
        <w:ind w:firstLine="2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SOFTWARE USED:</w:t>
      </w: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80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GNUSim8085</w:t>
      </w:r>
    </w:p>
    <w:p>
      <w:pPr>
        <w:pStyle w:val="1"/>
        <w:spacing w:line="360" w:lineRule="auto"/>
        <w:ind w:firstLine="2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ALGORITHM:</w:t>
      </w:r>
    </w:p>
    <w:p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160"/>
        </w:tabs>
        <w:spacing w:after="0" w:line="36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Initialize the count</w:t>
      </w:r>
    </w:p>
    <w:p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160"/>
        </w:tabs>
        <w:spacing w:after="0" w:line="36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Get the input numbers</w:t>
      </w:r>
    </w:p>
    <w:p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160"/>
        </w:tabs>
        <w:spacing w:after="0" w:line="360" w:lineRule="auto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Compare the content of Accumulator(A) with HL pair for all input numbers</w:t>
      </w:r>
    </w:p>
    <w:p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20"/>
        </w:tabs>
        <w:spacing w:after="0" w:line="360" w:lineRule="auto"/>
        <w:ind w:left="2220" w:hanging="42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Stores the smallest number in the output register</w:t>
      </w:r>
    </w:p>
    <w:p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20"/>
        </w:tabs>
        <w:spacing w:before="1" w:after="0" w:line="360" w:lineRule="auto"/>
        <w:ind w:left="2220" w:hanging="42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End the program</w:t>
      </w:r>
    </w:p>
    <w:p>
      <w:pPr>
        <w:pStyle w:val="1"/>
        <w:spacing w:before="4" w:line="360" w:lineRule="auto"/>
        <w:ind w:firstLine="2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PROGRAM:</w:t>
      </w: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50" w:after="0" w:line="36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spacing w:after="0" w:line="360" w:lineRule="auto"/>
        <w:ind w:left="1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LXI H, 2050H  </w:t>
      </w:r>
    </w:p>
    <w:p>
      <w:pPr>
        <w:widowControl w:val="0"/>
        <w:spacing w:after="0" w:line="360" w:lineRule="auto"/>
        <w:ind w:left="1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MOV C, M  </w:t>
      </w:r>
    </w:p>
    <w:p>
      <w:pPr>
        <w:widowControl w:val="0"/>
        <w:spacing w:after="0" w:line="360" w:lineRule="auto"/>
        <w:ind w:left="1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INX H  </w:t>
      </w:r>
    </w:p>
    <w:p>
      <w:pPr>
        <w:widowControl w:val="0"/>
        <w:spacing w:after="0" w:line="360" w:lineRule="auto"/>
        <w:ind w:left="1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MOV A, M  </w:t>
      </w:r>
    </w:p>
    <w:p>
      <w:pPr>
        <w:widowControl w:val="0"/>
        <w:spacing w:after="0" w:line="360" w:lineRule="auto"/>
        <w:ind w:left="1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DCR C  </w:t>
      </w:r>
    </w:p>
    <w:p>
      <w:pPr>
        <w:widowControl w:val="0"/>
        <w:spacing w:after="0" w:line="360" w:lineRule="auto"/>
        <w:ind w:left="1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LOOP: INX H  </w:t>
      </w:r>
    </w:p>
    <w:p>
      <w:pPr>
        <w:widowControl w:val="0"/>
        <w:spacing w:after="0" w:line="360" w:lineRule="auto"/>
        <w:ind w:left="1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CMP M  </w:t>
      </w:r>
    </w:p>
    <w:p>
      <w:pPr>
        <w:widowControl w:val="0"/>
        <w:spacing w:after="0" w:line="360" w:lineRule="auto"/>
        <w:ind w:left="1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JC NEXT  </w:t>
      </w:r>
    </w:p>
    <w:p>
      <w:pPr>
        <w:widowControl w:val="0"/>
        <w:spacing w:after="0" w:line="360" w:lineRule="auto"/>
        <w:ind w:left="1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MOV A, M  </w:t>
      </w:r>
    </w:p>
    <w:p>
      <w:pPr>
        <w:widowControl w:val="0"/>
        <w:spacing w:after="0" w:line="360" w:lineRule="auto"/>
        <w:ind w:left="1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NEXT: DCR C  </w:t>
      </w:r>
    </w:p>
    <w:p>
      <w:pPr>
        <w:widowControl w:val="0"/>
        <w:spacing w:after="0" w:line="360" w:lineRule="auto"/>
        <w:ind w:left="1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JNZ LOOP  </w:t>
      </w:r>
    </w:p>
    <w:p>
      <w:pPr>
        <w:widowControl w:val="0"/>
        <w:spacing w:after="0" w:line="360" w:lineRule="auto"/>
        <w:ind w:left="1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STA 3052H  </w:t>
      </w:r>
    </w:p>
    <w:p>
      <w:pPr>
        <w:widowControl w:val="0"/>
        <w:spacing w:after="0" w:line="360" w:lineRule="auto"/>
        <w:ind w:left="1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HLT  </w:t>
      </w:r>
    </w:p>
    <w:p>
      <w:pPr>
        <w:widowControl w:val="0"/>
        <w:spacing w:after="0" w:line="360" w:lineRule="auto"/>
        <w:ind w:left="10"/>
        <w:rPr>
          <w:rFonts w:ascii="Times New Roman" w:cs="Times New Roman" w:hAnsi="Times New Roman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0"/>
        <w:rPr>
          <w:rFonts w:ascii="Times New Roman" w:cs="Times New Roman" w:hAnsi="Times New Roman"/>
          <w:sz w:val="24"/>
          <w:szCs w:val="24"/>
        </w:rPr>
        <w:sectPr>
          <w:headerReference w:type="default" r:id="rId6"/>
          <w:headerReference w:type="even" r:id="rId7"/>
          <w:pgSz w:w="11910" w:h="16840"/>
          <w:pgMar w:top="980" w:right="1080" w:bottom="280" w:left="1080" w:header="715" w:footer="0" w:gutter="0"/>
          <w:pgNumType w:start="1"/>
          <w:docGrid w:linePitch="312" w:charSpace="0"/>
        </w:sect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27"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tbl>
      <w:tblPr>
        <w:jc w:val="left"/>
        <w:tblInd w:w="257" w:type="dxa"/>
        <w:tblW w:w="3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1419"/>
      </w:tblGrid>
      <w:tr>
        <w:trPr>
          <w:trHeight w:val="275"/>
        </w:trPr>
        <w:tc>
          <w:tcPr>
            <w:tcW w:w="1951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7" w:lineRule="auto"/>
              <w:ind w:left="3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7" w:lineRule="auto"/>
              <w:ind w:left="8" w:right="3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Data</w:t>
            </w:r>
          </w:p>
        </w:tc>
      </w:tr>
      <w:tr>
        <w:trPr>
          <w:trHeight w:val="275"/>
        </w:trPr>
        <w:tc>
          <w:tcPr>
            <w:tcW w:w="1951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49"/>
              </w:tabs>
              <w:spacing w:after="0" w:line="257" w:lineRule="auto"/>
              <w:ind w:left="1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8050</w:t>
              <w:tab/>
              <w:t>(Counter)</w:t>
            </w:r>
          </w:p>
        </w:tc>
        <w:tc>
          <w:tcPr>
            <w:tcW w:w="1419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7" w:lineRule="auto"/>
              <w:ind w:left="8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</w:tbl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50"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tbl>
      <w:tblPr>
        <w:jc w:val="left"/>
        <w:tblInd w:w="257" w:type="dxa"/>
        <w:tblW w:w="2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3"/>
        <w:gridCol w:w="1243"/>
      </w:tblGrid>
      <w:tr>
        <w:trPr>
          <w:trHeight w:val="275"/>
        </w:trPr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7" w:lineRule="auto"/>
              <w:ind w:right="325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7" w:lineRule="auto"/>
              <w:ind w:right="325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Data</w:t>
            </w:r>
          </w:p>
        </w:tc>
      </w:tr>
      <w:tr>
        <w:trPr>
          <w:trHeight w:val="275"/>
        </w:trPr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7" w:lineRule="auto"/>
              <w:ind w:right="364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7" w:lineRule="auto"/>
              <w:ind w:right="364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>
        <w:trPr>
          <w:trHeight w:val="275"/>
        </w:trPr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7" w:lineRule="auto"/>
              <w:ind w:right="364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7" w:lineRule="auto"/>
              <w:ind w:right="364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>
        <w:trPr>
          <w:trHeight w:val="278"/>
        </w:trPr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9" w:lineRule="auto"/>
              <w:ind w:right="364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9" w:lineRule="auto"/>
              <w:ind w:right="364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>
        <w:trPr>
          <w:trHeight w:val="276"/>
        </w:trPr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7" w:lineRule="auto"/>
              <w:ind w:right="364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7" w:lineRule="auto"/>
              <w:ind w:right="364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>
        <w:trPr>
          <w:trHeight w:val="275"/>
        </w:trPr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7" w:lineRule="auto"/>
              <w:ind w:right="364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7" w:lineRule="auto"/>
              <w:ind w:right="364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</w:tbl>
    <w:p>
      <w:pPr>
        <w:spacing w:before="207"/>
        <w:ind w:left="360"/>
        <w:jc w:val="both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Output:</w:t>
      </w: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96" w:after="0" w:line="240" w:lineRule="auto"/>
        <w:jc w:val="center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tbl>
      <w:tblPr>
        <w:jc w:val="left"/>
        <w:tblInd w:w="257" w:type="dxa"/>
        <w:tblW w:w="2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3"/>
        <w:gridCol w:w="1243"/>
      </w:tblGrid>
      <w:tr>
        <w:trPr>
          <w:trHeight w:val="275"/>
        </w:trPr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7" w:lineRule="auto"/>
              <w:ind w:right="325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7" w:lineRule="auto"/>
              <w:ind w:right="325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Data</w:t>
            </w:r>
          </w:p>
        </w:tc>
      </w:tr>
      <w:tr>
        <w:trPr>
          <w:trHeight w:val="275"/>
        </w:trPr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7" w:lineRule="auto"/>
              <w:ind w:right="364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43" w:type="dxa"/>
          </w:tcPr>
          <w:p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57" w:lineRule="auto"/>
              <w:ind w:right="364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</w:tbl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9" w:after="0" w:line="240" w:lineRule="auto"/>
        <w:rPr>
          <w:rFonts w:ascii="Times New Roman" w:cs="Times New Roman" w:hAnsi="Times New Roman"/>
          <w:b/>
          <w:color w:val="000000"/>
          <w:sz w:val="24"/>
          <w:szCs w:val="24"/>
        </w:rPr>
      </w:pPr>
    </w:p>
    <w:p>
      <w:pPr>
        <w:pStyle w:val="1"/>
        <w:ind w:firstLine="2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RESULT:</w:t>
      </w: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38" w:after="0" w:line="360" w:lineRule="auto"/>
        <w:ind w:left="360"/>
        <w:rPr>
          <w:rFonts w:ascii="Times New Roman" w:cs="Times New Roman" w:hAnsi="Times New Roman"/>
          <w:color w:val="000000"/>
          <w:sz w:val="24"/>
          <w:szCs w:val="24"/>
        </w:rPr>
        <w:sectPr>
          <w:pgSz w:w="11910" w:h="16840"/>
          <w:pgMar w:top="1460" w:right="1080" w:bottom="280" w:left="1080" w:header="1195" w:footer="0" w:gutter="0"/>
          <w:docGrid w:linePitch="312" w:charSpace="0"/>
        </w:sectPr>
      </w:pPr>
      <w:r>
        <w:rPr>
          <w:rFonts w:ascii="Times New Roman" w:cs="Times New Roman" w:hAnsi="Times New Roman"/>
          <w:color w:val="000000"/>
          <w:sz w:val="24"/>
          <w:szCs w:val="24"/>
        </w:rPr>
        <w:t>Thus, the Assembly Language Program to find the smallest number in an array using 8085 Microprocessor in GNUSim is performed.</w:t>
      </w:r>
    </w:p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LCM – 8085 MICROPROCESSORS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EXP NO: 24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AIM: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To write an assembly language program to find the LCM of numbers using 8085 Microprocessor in GNUSim8085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SOFTWARE USED:-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GNUSim8085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ALGORITHM: -</w:t>
      </w:r>
    </w:p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8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start the program.</w:t>
      </w:r>
    </w:p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8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Load A into the accumulator.</w:t>
      </w:r>
    </w:p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8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Move A to R1.</w:t>
      </w:r>
    </w:p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8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Load B into the accumulator.</w:t>
      </w:r>
    </w:p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8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Move B to R2.</w:t>
      </w:r>
    </w:p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8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Call the GCD subroutine (the GCD subroutine is already implemented using the Euclidean algorithm).</w:t>
      </w:r>
    </w:p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8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Compute Product:</w:t>
      </w:r>
    </w:p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8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Multiply A and B to get the product.</w:t>
      </w:r>
    </w:p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8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Store this product temporarily.</w:t>
      </w:r>
    </w:p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8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Divide the Product by GCD to get the LCM.</w:t>
      </w:r>
    </w:p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8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Store the LCM at a memory location (e.g., 6009).</w:t>
      </w:r>
    </w:p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8" w:line="278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Halt the program</w:t>
      </w: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8" w:after="0" w:line="240" w:lineRule="auto"/>
        <w:ind w:left="247" w:hanging="224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PROGRAM: -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br/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Input:</w:t>
      </w:r>
    </w:p>
    <w:tbl>
      <w:tblPr>
        <w:jc w:val="left"/>
        <w:tblInd w:w="0" w:type="dxa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5"/>
        <w:gridCol w:w="2475"/>
      </w:tblGrid>
      <w:tr>
        <w:trPr>
          <w:trHeight w:val="448"/>
        </w:trPr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Address 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Data </w:t>
            </w:r>
          </w:p>
        </w:tc>
      </w:tr>
      <w:tr>
        <w:trPr>
          <w:trHeight w:val="431"/>
        </w:trPr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8000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60</w:t>
            </w:r>
          </w:p>
        </w:tc>
      </w:tr>
      <w:tr>
        <w:trPr>
          <w:trHeight w:val="431"/>
        </w:trPr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8001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45</w:t>
            </w:r>
          </w:p>
        </w:tc>
      </w:tr>
    </w:tbl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Output:</w:t>
      </w:r>
    </w:p>
    <w:tbl>
      <w:tblPr>
        <w:jc w:val="left"/>
        <w:tblInd w:w="0" w:type="dxa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5"/>
        <w:gridCol w:w="2535"/>
      </w:tblGrid>
      <w:tr>
        <w:trPr>
          <w:trHeight w:val="390"/>
        </w:trPr>
        <w:tc>
          <w:tcPr>
            <w:tcW w:w="253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Address </w:t>
            </w:r>
          </w:p>
        </w:tc>
        <w:tc>
          <w:tcPr>
            <w:tcW w:w="253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Data </w:t>
            </w:r>
          </w:p>
        </w:tc>
      </w:tr>
      <w:tr>
        <w:trPr>
          <w:trHeight w:val="375"/>
        </w:trPr>
        <w:tc>
          <w:tcPr>
            <w:tcW w:w="253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8011</w:t>
            </w:r>
          </w:p>
        </w:tc>
        <w:tc>
          <w:tcPr>
            <w:tcW w:w="2535" w:type="dxa"/>
          </w:tcPr>
          <w:p>
            <w:pPr>
              <w:spacing w:after="0" w:line="240" w:lineRule="auto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225</w:t>
            </w:r>
          </w:p>
        </w:tc>
      </w:tr>
    </w:tbl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RESULT:</w:t>
      </w:r>
      <w:r>
        <w:rPr>
          <w:rFonts w:ascii="Times New Roman" w:cs="Times New Roman" w:hAnsi="Times New Roman"/>
          <w:sz w:val="24"/>
          <w:szCs w:val="24"/>
        </w:rPr>
        <w:t xml:space="preserve">  Thus, the assembly Language Program to find the LCM of numbers is performed using 8085 Microprocessor in GNUSim8085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>GCD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EXP NO: 25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AIM: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To write an assembly language program to implement GCD using 8085 processor.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ALGORITHM: </w:t>
      </w:r>
    </w:p>
    <w:p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>Start the program</w:t>
      </w: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 by loading the first number (A) into the accumulator.</w:t>
      </w:r>
    </w:p>
    <w:p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>Move the first number (A)</w:t>
      </w: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 to a register (R1) to store it temporarily.</w:t>
      </w:r>
    </w:p>
    <w:p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>Get the second number (B)</w:t>
      </w: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 and load it into the accumulator.</w:t>
      </w:r>
    </w:p>
    <w:p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>Compare</w:t>
      </w: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 if B is greater than 0 (i.e., check if the divisor is non-zero).</w:t>
      </w:r>
    </w:p>
    <w:p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>Perform division</w:t>
      </w: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 of A by B and calculate the remainder.</w:t>
      </w:r>
    </w:p>
    <w:p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>If the remainder is 0</w:t>
      </w: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, the </w:t>
      </w: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>GCD is B</w:t>
      </w: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. Store the result in memory (at a designated location).</w:t>
      </w:r>
    </w:p>
    <w:p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>If the remainder is not 0</w:t>
      </w: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, move B to register R1 and load the remainder into the accumulator.</w:t>
      </w:r>
    </w:p>
    <w:p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>Repeat the steps</w:t>
      </w: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 from step 4 (looping back) until the remainder becomes 0.</w:t>
      </w:r>
    </w:p>
    <w:p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>Store the result</w:t>
      </w: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 (GCD) when the loop terminates and the remainder is 0.</w:t>
      </w:r>
    </w:p>
    <w:p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>Halt the program</w:t>
      </w: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 xml:space="preserve"> after completing the process.</w:t>
      </w: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PROGRAM: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INPUT: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38</w:t>
            </w:r>
          </w:p>
        </w:tc>
      </w:tr>
      <w:tr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6001</w:t>
            </w:r>
          </w:p>
        </w:tc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19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OUTPUT: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84"/>
              </w:tabs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6009</w:t>
            </w:r>
          </w:p>
        </w:tc>
        <w:tc>
          <w:tcPr>
            <w:tcW w:w="4508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>19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cs="Times New Roman" w:hAnsi="Times New Roman"/>
          <w:sz w:val="24"/>
          <w:szCs w:val="24"/>
        </w:rPr>
        <w:t>Thus, the program was executed successfully using 8085 processor simulators.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>Factorial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>EXP NO: 26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AIM: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To Write an assembly language program to find factorial of n in the given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ALGORITHM: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Load the address 8050H into the HL register pair.</w:t>
      </w:r>
    </w:p>
    <w:p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Move the value from the memory location (8050H) into the B register.</w:t>
      </w:r>
    </w:p>
    <w:p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Load the value 01H into the D register to serve as an accumulator for the factorial result.</w:t>
      </w:r>
    </w:p>
    <w:p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Call the subroutine MUL to multiply the current value of D (partial factorial) by B.</w:t>
      </w:r>
    </w:p>
    <w:p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Decrement the B register to move to the next value in the factorial computation.</w:t>
      </w:r>
    </w:p>
    <w:p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Check if B is zero. If not, jump back to the label FACT.</w:t>
      </w:r>
    </w:p>
    <w:p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Increment the HL register to point to the next memory location (8051H).</w:t>
      </w:r>
    </w:p>
    <w:p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Store the result from the D register at the memory location pointed to by HL.</w:t>
      </w:r>
    </w:p>
    <w:p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Halt the program.</w:t>
      </w:r>
    </w:p>
    <w:p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Move the current value of B into the E register (as a multiplier).</w:t>
      </w:r>
    </w:p>
    <w:p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Clear the A register (set it to 0) to use as a running total for the multiplication.</w:t>
      </w:r>
    </w:p>
    <w:p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Perform repeated addition (ADD D) E times to compute the product.</w:t>
      </w:r>
    </w:p>
    <w:p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Decrement the E register after each addition and check if E is zero.</w:t>
      </w:r>
    </w:p>
    <w:p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color w:val="000000"/>
          <w:sz w:val="24"/>
          <w:szCs w:val="24"/>
        </w:rPr>
        <w:t>When E becomes zero, move the result from A to D and return.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PROGRAM: 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LXI H,8000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MOV C,M    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MVI B,00   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INX H      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MOV B,M    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CMA        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MOV E, A    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MVI D,00FH 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MOV A, B    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CMA        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MOV D, A    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INX D      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LXI H,0000 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NEXT: DAD B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SHLD 8010  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LOOP: DAD D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JNC SKIP   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MOV A, H    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ORA L      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JZ EXIT    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JMP LOOP   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SKIP: LHLD 8010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JMP NEXT     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EXIT: LHLD 8010  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HLT   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       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tbl>
      <w:tblPr>
        <w:tblpPr w:leftFromText="180" w:rightFromText="180" w:vertAnchor="text" w:tblpX="2965" w:tblpY="130"/>
        <w:tblW w:w="4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5"/>
        <w:gridCol w:w="2433"/>
      </w:tblGrid>
      <w:tr>
        <w:trPr>
          <w:trHeight w:val="734"/>
        </w:trPr>
        <w:tc>
          <w:tcPr>
            <w:tcW w:w="224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 xml:space="preserve">   ADDRESS</w:t>
            </w:r>
          </w:p>
        </w:tc>
        <w:tc>
          <w:tcPr>
            <w:tcW w:w="2433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 xml:space="preserve">  DATA</w:t>
            </w:r>
          </w:p>
        </w:tc>
      </w:tr>
      <w:tr>
        <w:trPr>
          <w:trHeight w:val="702"/>
        </w:trPr>
        <w:tc>
          <w:tcPr>
            <w:tcW w:w="224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 xml:space="preserve">    8050   </w:t>
            </w:r>
          </w:p>
        </w:tc>
        <w:tc>
          <w:tcPr>
            <w:tcW w:w="2433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color w:val="000000"/>
                <w:sz w:val="24"/>
                <w:szCs w:val="24"/>
              </w:rPr>
              <w:t xml:space="preserve">  5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 xml:space="preserve">INPUT: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color w:val="000000"/>
          <w:sz w:val="24"/>
          <w:szCs w:val="24"/>
        </w:rPr>
        <w:t>OUTPUT: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tbl>
      <w:tblPr>
        <w:tblpPr w:leftFromText="180" w:rightFromText="180" w:vertAnchor="text" w:tblpX="2965" w:tblpY="190"/>
        <w:tblW w:w="5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86"/>
        <w:gridCol w:w="2717"/>
      </w:tblGrid>
      <w:tr>
        <w:trPr>
          <w:trHeight w:val="678"/>
        </w:trPr>
        <w:tc>
          <w:tcPr>
            <w:tcW w:w="2386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 xml:space="preserve">     ADDRESS</w:t>
            </w:r>
          </w:p>
        </w:tc>
        <w:tc>
          <w:tcPr>
            <w:tcW w:w="2717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 xml:space="preserve">     DATA</w:t>
            </w:r>
          </w:p>
        </w:tc>
      </w:tr>
      <w:tr>
        <w:trPr>
          <w:trHeight w:val="702"/>
        </w:trPr>
        <w:tc>
          <w:tcPr>
            <w:tcW w:w="2386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 xml:space="preserve">       8051</w:t>
            </w:r>
          </w:p>
        </w:tc>
        <w:tc>
          <w:tcPr>
            <w:tcW w:w="2717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 xml:space="preserve">     120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cs="Times New Roman" w:hAnsi="Times New Roman"/>
          <w:color w:val="000000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tabs>
          <w:tab w:val="left" w:pos="2544"/>
        </w:tabs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tabs>
          <w:tab w:val="left" w:pos="2544"/>
        </w:tabs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RESULT:  </w:t>
      </w:r>
      <w:r>
        <w:rPr>
          <w:rFonts w:ascii="Times New Roman" w:eastAsia="Times New Roman" w:cs="Times New Roman" w:hAnsi="Times New Roman"/>
          <w:sz w:val="24"/>
          <w:szCs w:val="24"/>
        </w:rPr>
        <w:t>Thus, the program was executed successfully using 8085 processor simulators.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                          </w:t>
      </w: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DECIMAL TO HEXA DECIMAL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EXP NO: 27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 xml:space="preserve">AIM:  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Write a program to convert Decimal number to Hexadecimal number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SOFTWARE</w:t>
      </w:r>
      <w:r>
        <w:rPr>
          <w:rFonts w:ascii="Times New Roman" w:eastAsia="Times New Roman" w:cs="Times New Roman" w:hAnsi="Times New Roman"/>
          <w:sz w:val="24"/>
          <w:szCs w:val="24"/>
        </w:rPr>
        <w:t>: GNUSIM 8085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ALGORITHM:</w:t>
      </w:r>
    </w:p>
    <w:p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Initialize Registers:</w:t>
      </w:r>
    </w:p>
    <w:p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Store the decimal number in a register (e.g., register B).</w:t>
      </w:r>
    </w:p>
    <w:p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Perform repeated division of the decimal number by 16 to obtain the hexadecimal digits.</w:t>
      </w:r>
    </w:p>
    <w:p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Store the quotient in a register (e.g., B or C).</w:t>
      </w:r>
    </w:p>
    <w:p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Store the remainder (hex digit) separately.</w:t>
      </w:r>
    </w:p>
    <w:p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If the remainder is greater than 9, convert it to its corresponding ASCII representation for A-F (e.g., add 7 to the remainder).</w:t>
      </w:r>
    </w:p>
    <w:p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Store the hexadecimal digits (remainders) in reverse order in memory.</w:t>
      </w:r>
    </w:p>
    <w:p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If the quotient is zero, the conversion is complete. Otherwise, repeat the division step with the quotient as the new dividend.</w:t>
      </w:r>
    </w:p>
    <w:p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Use the stored hexadecimal digits to display the result.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PROGRAM:</w:t>
      </w:r>
    </w:p>
    <w:p>
      <w:pPr>
        <w:ind w:firstLine="720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INPUT:</w:t>
      </w:r>
    </w:p>
    <w:tbl>
      <w:tblPr>
        <w:jc w:val="left"/>
        <w:tblInd w:w="0" w:type="dxa"/>
        <w:tblW w:w="2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7"/>
        <w:gridCol w:w="1277"/>
      </w:tblGrid>
      <w:tr>
        <w:trPr>
          <w:trHeight w:val="942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77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 xml:space="preserve">DATA </w:t>
            </w:r>
          </w:p>
        </w:tc>
      </w:tr>
      <w:tr>
        <w:trPr>
          <w:trHeight w:val="942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>2050</w:t>
            </w:r>
          </w:p>
        </w:tc>
        <w:tc>
          <w:tcPr>
            <w:tcW w:w="1277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>34</w:t>
            </w:r>
          </w:p>
        </w:tc>
      </w:tr>
    </w:tbl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OUTPUT:</w:t>
      </w: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tbl>
      <w:tblPr>
        <w:jc w:val="left"/>
        <w:tblInd w:w="0" w:type="dxa"/>
        <w:tblW w:w="2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7"/>
        <w:gridCol w:w="1223"/>
      </w:tblGrid>
      <w:tr>
        <w:trPr>
          <w:trHeight w:val="516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23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>DATA</w:t>
            </w:r>
          </w:p>
        </w:tc>
      </w:tr>
      <w:tr>
        <w:trPr>
          <w:trHeight w:val="516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>2051</w:t>
            </w:r>
          </w:p>
        </w:tc>
        <w:tc>
          <w:tcPr>
            <w:tcW w:w="1223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>0</w:t>
            </w:r>
          </w:p>
        </w:tc>
      </w:tr>
      <w:tr>
        <w:trPr>
          <w:trHeight w:val="516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>2052</w:t>
            </w:r>
          </w:p>
        </w:tc>
        <w:tc>
          <w:tcPr>
            <w:tcW w:w="1223" w:type="dxa"/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  <w:t>84</w:t>
            </w:r>
          </w:p>
        </w:tc>
      </w:tr>
    </w:tbl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RESULT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: thus, the program was executed successfully using 8085 processor simulators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                        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                     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                                    </w:t>
      </w: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HALF ADDER</w:t>
      </w:r>
    </w:p>
    <w:p>
      <w:pPr>
        <w:rPr>
          <w:rFonts w:ascii="Times New Roman" w:eastAsia="Times New Roman" w:cs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EXP.NO: 28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 xml:space="preserve">AIM: 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To design and implement the two-bit half adder using Logisim simulator.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PROCEDURE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: 1) Pick and place the necessary gates.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         2) Insert 2 inputs into the canvas.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         3) Connect the inputs to the XOR gate and AND gate.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        4) Insert 2 outputs into the canvas.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        5) Make the connections using the connecting wires. </w:t>
      </w:r>
    </w:p>
    <w:p>
      <w:pPr>
        <w:rPr>
          <w:rFonts w:ascii="Times New Roman" w:eastAsia="Times New Roman" w:cs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        6) Verify the truth table</w:t>
      </w: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TRUTH TABLE</w:t>
      </w:r>
      <w:r>
        <w:rPr>
          <w:rFonts w:ascii="Times New Roman" w:eastAsia="Times New Roman" w:cs="Times New Roman" w:hAnsi="Times New Roman"/>
          <w:sz w:val="24"/>
          <w:szCs w:val="24"/>
        </w:rPr>
        <w:t>: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drawing>
          <wp:inline distT="0" distB="0" distL="0" distR="0">
            <wp:extent cx="2620449" cy="1509569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0449" cy="150956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cs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OUTPUT</w:t>
      </w:r>
    </w:p>
    <w:p>
      <w:pPr>
        <w:rPr>
          <w:rFonts w:ascii="Times New Roman" w:eastAsia="Times New Roman" w:cs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drawing>
          <wp:inline distT="0" distB="0" distL="0" distR="0">
            <wp:extent cx="3449782" cy="1989188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49782" cy="198918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RESULT</w:t>
      </w:r>
      <w:r>
        <w:rPr>
          <w:rFonts w:ascii="Times New Roman" w:eastAsia="Times New Roman" w:cs="Times New Roman" w:hAnsi="Times New Roman"/>
          <w:sz w:val="24"/>
          <w:szCs w:val="24"/>
        </w:rPr>
        <w:t>: Thus 2-bit half adder has been designed and implemented successfully using logisim simulator.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 xml:space="preserve">                                             TWO BITS HALF SUBTRACTOR</w:t>
      </w:r>
    </w:p>
    <w:p>
      <w:pPr>
        <w:rPr>
          <w:rFonts w:ascii="Times New Roman" w:eastAsia="Times New Roman" w:cs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EXP.NO: 29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AIM</w:t>
      </w:r>
      <w:r>
        <w:rPr>
          <w:rFonts w:ascii="Times New Roman" w:eastAsia="Times New Roman" w:cs="Times New Roman" w:hAnsi="Times New Roman"/>
          <w:sz w:val="24"/>
          <w:szCs w:val="24"/>
        </w:rPr>
        <w:t>: To design and implement the two-bit half subtractor using Logisim simulator.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 xml:space="preserve">PROCEDURE: 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1) Pick and place the necessary gates.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           2) Insert 2 inputs into the canvas.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           3) Connect the inputs to the OR gate, AND gate and NOT gate.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           4) Insert 2 outputs into the canvas.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           5) Make the connections using the connecting wires. 6) Verify the truth table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TRUTH TABLE</w:t>
      </w:r>
      <w:r>
        <w:rPr>
          <w:rFonts w:ascii="Times New Roman" w:eastAsia="Times New Roman" w:cs="Times New Roman" w:hAnsi="Times New Roman"/>
          <w:sz w:val="24"/>
          <w:szCs w:val="24"/>
        </w:rPr>
        <w:t>: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drawing>
          <wp:inline distT="0" distB="0" distL="0" distR="0">
            <wp:extent cx="2464870" cy="1704975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64870" cy="17049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cs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OUTPUT;</w:t>
      </w:r>
    </w:p>
    <w:p>
      <w:pPr>
        <w:rPr>
          <w:rFonts w:ascii="Times New Roman" w:eastAsia="Times New Roman" w:cs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drawing>
          <wp:inline distT="0" distB="0" distL="0" distR="0">
            <wp:extent cx="3671454" cy="1943711"/>
            <wp:effectExtent l="0" t="0" r="0" b="0"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1454" cy="194371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 xml:space="preserve">RESULT: </w:t>
      </w:r>
      <w:r>
        <w:rPr>
          <w:rFonts w:ascii="Times New Roman" w:eastAsia="Times New Roman" w:cs="Times New Roman" w:hAnsi="Times New Roman"/>
          <w:sz w:val="24"/>
          <w:szCs w:val="24"/>
        </w:rPr>
        <w:t>Thus 2-bit half subtractor has been designed and implemented successfully using logisim simulator.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FULL ADDER</w:t>
      </w:r>
    </w:p>
    <w:p>
      <w:pPr>
        <w:rPr>
          <w:rFonts w:ascii="Times New Roman" w:eastAsia="Times New Roman" w:cs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EXP.NO: 30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AIM:</w:t>
      </w:r>
      <w:r>
        <w:t xml:space="preserve"> </w:t>
      </w:r>
      <w:r>
        <w:rPr>
          <w:rFonts w:ascii="Times New Roman" w:eastAsia="Times New Roman" w:cs="Times New Roman" w:hAnsi="Times New Roman"/>
          <w:sz w:val="24"/>
          <w:szCs w:val="24"/>
        </w:rPr>
        <w:t>To design and implement the full adder using Logisim simulator.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PROCEDURE</w:t>
      </w:r>
      <w:r>
        <w:rPr>
          <w:rFonts w:ascii="Times New Roman" w:eastAsia="Times New Roman" w:cs="Times New Roman" w:hAnsi="Times New Roman"/>
          <w:sz w:val="24"/>
          <w:szCs w:val="24"/>
        </w:rPr>
        <w:t xml:space="preserve">: 1) Pick and place the necessary gates.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          2) Insert 3 inputs into the canvas.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          3) Connect the inputs to the XOR gate, AND gate and OR gate.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          4) Insert 2 outputs into the canvas.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          5) Make the connections using the connecting wires.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          6) Verify the truth table.</w:t>
      </w:r>
    </w:p>
    <w:p>
      <w:pPr>
        <w:rPr>
          <w:rFonts w:ascii="Times New Roman" w:eastAsia="Times New Roman" w:cs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TRUTH TABLE:</w:t>
      </w:r>
    </w:p>
    <w:p>
      <w:pPr>
        <w:rPr>
          <w:rFonts w:ascii="Times New Roman" w:eastAsia="Times New Roman" w:cs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drawing>
          <wp:inline distT="0" distB="0" distL="0" distR="0">
            <wp:extent cx="2902527" cy="2532535"/>
            <wp:effectExtent l="0" t="0" r="0" b="0"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2527" cy="25325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cs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OUTPUT;</w:t>
      </w:r>
    </w:p>
    <w:p>
      <w:pPr>
        <w:rPr>
          <w:rFonts w:ascii="Times New Roman" w:eastAsia="Times New Roman" w:cs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drawing>
          <wp:inline distT="0" distB="0" distL="0" distR="0">
            <wp:extent cx="5590309" cy="1767479"/>
            <wp:effectExtent l="0" t="0" r="0" b="0"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0309" cy="176747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 xml:space="preserve">RESULT: </w:t>
      </w:r>
      <w:r>
        <w:rPr>
          <w:rFonts w:ascii="Times New Roman" w:eastAsia="Times New Roman" w:cs="Times New Roman" w:hAnsi="Times New Roman"/>
          <w:sz w:val="24"/>
          <w:szCs w:val="24"/>
        </w:rPr>
        <w:t>Thus, full adder has been designed and implemented successfully using logisim simulator.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rPr>
          <w:rFonts w:ascii="Times New Roman" w:eastAsia="Times New Roman" w:cs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 xml:space="preserve">                                                    FULL SUBTRACTOR</w:t>
      </w:r>
    </w:p>
    <w:p>
      <w:pPr>
        <w:rPr>
          <w:rFonts w:ascii="Times New Roman" w:eastAsia="Times New Roman" w:cs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EXP.NO: 31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 xml:space="preserve">AIM: </w:t>
      </w:r>
      <w:r>
        <w:rPr>
          <w:rFonts w:ascii="Times New Roman" w:eastAsia="Times New Roman" w:cs="Times New Roman" w:hAnsi="Times New Roman"/>
          <w:sz w:val="24"/>
          <w:szCs w:val="24"/>
        </w:rPr>
        <w:t>To design and implement the full subtractor using Logisim simulator.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PROCEDURE</w:t>
      </w:r>
      <w:r>
        <w:rPr>
          <w:rFonts w:ascii="Times New Roman" w:eastAsia="Times New Roman" w:cs="Times New Roman" w:hAnsi="Times New Roman"/>
          <w:sz w:val="24"/>
          <w:szCs w:val="24"/>
        </w:rPr>
        <w:t>: 1) Pick and place the necessary gates.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           2) Insert 3 inputs into the canvas. 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           3) Connect the inputs to the XOR gate, AND gate and OR gate.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           4) Insert 2 outputs into the canvas.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           5) Make the connections using the connecting wires.</w:t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 xml:space="preserve">                            6) Verify the truth table.</w:t>
      </w:r>
    </w:p>
    <w:p>
      <w:pPr>
        <w:rPr>
          <w:rFonts w:ascii="Times New Roman" w:eastAsia="Times New Roman" w:cs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TRUTH TABLE:</w:t>
      </w:r>
    </w:p>
    <w:p>
      <w:pPr>
        <w:rPr>
          <w:rFonts w:ascii="Times New Roman" w:eastAsia="Times New Roman" w:cs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drawing>
          <wp:inline distT="0" distB="0" distL="0" distR="0">
            <wp:extent cx="3023833" cy="2626303"/>
            <wp:effectExtent l="0" t="0" r="0" b="0"/>
            <wp:docPr id="31" name="图片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3833" cy="262630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cs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>OUTPUT;</w:t>
      </w:r>
    </w:p>
    <w:p>
      <w:pPr>
        <w:rPr>
          <w:rFonts w:ascii="Times New Roman" w:eastAsia="Times New Roman" w:cs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drawing>
          <wp:inline distT="0" distB="0" distL="0" distR="0">
            <wp:extent cx="5734050" cy="1771015"/>
            <wp:effectExtent l="0" t="0" r="0" b="0"/>
            <wp:docPr id="34" name="图片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图片 3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4050" cy="177101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 xml:space="preserve">RESULT: </w:t>
      </w:r>
      <w:r>
        <w:rPr>
          <w:rFonts w:ascii="Times New Roman" w:eastAsia="Times New Roman" w:cs="Times New Roman" w:hAnsi="Times New Roman"/>
          <w:sz w:val="24"/>
          <w:szCs w:val="24"/>
        </w:rPr>
        <w:t>Thus full subtractor has been designed and implemented successfully using logisim simulator.</w:t>
      </w:r>
    </w:p>
    <w:sectPr>
      <w:pgSz w:w="11910" w:h="16840"/>
      <w:pgMar w:top="1440" w:right="1440" w:bottom="1440" w:left="1440" w:header="708" w:footer="708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14" w:lineRule="auto"/>
      <w:rPr>
        <w:color w:val="000000"/>
        <w:sz w:val="20"/>
        <w:szCs w:val="20"/>
      </w:rPr>
    </w:pPr>
  </w:p>
</w:hdr>
</file>

<file path=word/header2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14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" behindDoc="1" locked="0" layoutInCell="1" hidden="0" allowOverlap="1">
              <wp:simplePos x="0" y="0"/>
              <wp:positionH relativeFrom="page">
                <wp:posOffset>897255</wp:posOffset>
              </wp:positionH>
              <wp:positionV relativeFrom="page">
                <wp:posOffset>438150</wp:posOffset>
              </wp:positionV>
              <wp:extent cx="401320" cy="203835"/>
              <wp:effectExtent l="0" t="0" r="0" b="0"/>
              <wp:wrapNone/>
              <wp:docPr id="7" name="矩形 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401320" cy="203835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round/>
                      </a:ln>
                    </wps:spPr>
                    <wps:txbx id="8">
                      <w:txbxContent>
                        <w:p>
                          <w:pPr>
                            <w:spacing w:before="10" w:line="259" w:lineRule="auto"/>
                            <w:ind w:left="20" w:firstLine="20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vert="horz" wrap="square" lIns="0" tIns="0" rIns="0" bIns="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type="#_x0000_t1" id="矩形 9" o:spid="_x0000_s9" filled="f" stroked="f" strokeweight="1.0pt" style="position:absolute;&#10;margin-left:70.65pt;&#10;margin-top:34.5pt;&#10;width:31.600004pt;&#10;height:16.050003pt;&#10;z-index:-16;&#10;mso-position-horizontal:absolute;&#10;mso-position-horizontal-relative:page;&#10;mso-position-vertical:absolute;&#10;mso-position-vertical-relative:page;&#10;mso-wrap-distance-left:0.0pt;&#10;mso-wrap-distance-right:0.0pt;&#10;mso-wrap-style:square;">
              <v:stroke color="#000000"/>
              <v:textbox id="858" inset="0mm,0mm,0mm,0mm" o:insetmode="custom" style="layout-flow:horizontal;&#10;v-text-anchor:top;">
                <w:txbxContent>
                  <w:p>
                    <w:pPr>
                      <w:spacing w:before="10" w:line="259" w:lineRule="auto"/>
                      <w:ind w:left="20" w:firstLine="20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14" w:lineRule="auto"/>
      <w:rPr>
        <w:color w:val="000000"/>
        <w:sz w:val="20"/>
        <w:szCs w:val="20"/>
      </w:rPr>
    </w:pPr>
  </w:p>
</w:hdr>
</file>

<file path=word/header4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14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3" behindDoc="1" locked="0" layoutInCell="1" hidden="0" allowOverlap="1">
              <wp:simplePos x="0" y="0"/>
              <wp:positionH relativeFrom="page">
                <wp:posOffset>897255</wp:posOffset>
              </wp:positionH>
              <wp:positionV relativeFrom="page">
                <wp:posOffset>741045</wp:posOffset>
              </wp:positionV>
              <wp:extent cx="401320" cy="203834"/>
              <wp:effectExtent l="0" t="0" r="0" b="0"/>
              <wp:wrapNone/>
              <wp:docPr id="10" name="矩形 10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401320" cy="20383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round/>
                      </a:ln>
                    </wps:spPr>
                    <wps:txbx id="11">
                      <w:txbxContent>
                        <w:p>
                          <w:pPr>
                            <w:spacing w:before="10" w:line="259" w:lineRule="auto"/>
                            <w:ind w:left="20" w:firstLine="20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vert="horz" wrap="square" lIns="0" tIns="0" rIns="0" bIns="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type="#_x0000_t1" id="矩形 12" o:spid="_x0000_s12" filled="f" stroked="f" strokeweight="1.0pt" style="position:absolute;&#10;margin-left:70.65pt;&#10;margin-top:58.350002pt;&#10;width:31.600004pt;&#10;height:16.049997pt;&#10;z-index:-15;&#10;mso-position-horizontal:absolute;&#10;mso-position-horizontal-relative:page;&#10;mso-position-vertical:absolute;&#10;mso-position-vertical-relative:page;&#10;mso-wrap-distance-left:0.0pt;&#10;mso-wrap-distance-right:0.0pt;&#10;mso-wrap-style:square;">
              <v:stroke color="#000000"/>
              <v:textbox id="859" inset="0mm,0mm,0mm,0mm" o:insetmode="custom" style="layout-flow:horizontal;&#10;v-text-anchor:top;">
                <w:txbxContent>
                  <w:p>
                    <w:pPr>
                      <w:spacing w:before="10" w:line="259" w:lineRule="auto"/>
                      <w:ind w:left="20" w:firstLine="20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88B3469"/>
    <w:multiLevelType w:val="multilevel"/>
    <w:tmpl w:val="FFFFFFFF"/>
    <w:lvl w:ilvl="0">
      <w:start w:val="1"/>
      <w:numFmt w:val="decimal"/>
      <w:lvlRestart w:val="0"/>
      <w:lvlText w:val="%1-"/>
      <w:lvlJc w:val="left"/>
      <w:pPr>
        <w:tabs>
          <w:tab w:val="num" w:pos="0"/>
        </w:tabs>
        <w:ind w:left="250" w:hanging="227"/>
      </w:pPr>
      <w:rPr>
        <w:rFonts w:ascii="Calibri" w:hAnsi="Calibri" w:eastAsia="Calibri" w:cs="Calibri"/>
        <w:b w:val="0"/>
        <w:i w:val="0"/>
        <w:sz w:val="26"/>
        <w:szCs w:val="26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141" w:hanging="227"/>
      </w:pPr>
    </w:lvl>
    <w:lvl w:ilvl="2">
      <w:start w:val="0"/>
      <w:numFmt w:val="bullet"/>
      <w:lvlText w:val="•"/>
      <w:lvlJc w:val="left"/>
      <w:pPr>
        <w:tabs>
          <w:tab w:val="num" w:pos="0"/>
        </w:tabs>
        <w:ind w:left="2022" w:hanging="227"/>
      </w:pPr>
    </w:lvl>
    <w:lvl w:ilvl="3">
      <w:start w:val="0"/>
      <w:numFmt w:val="bullet"/>
      <w:lvlText w:val="•"/>
      <w:lvlJc w:val="left"/>
      <w:pPr>
        <w:tabs>
          <w:tab w:val="num" w:pos="0"/>
        </w:tabs>
        <w:ind w:left="2903" w:hanging="227"/>
      </w:pPr>
    </w:lvl>
    <w:lvl w:ilvl="4">
      <w:start w:val="0"/>
      <w:numFmt w:val="bullet"/>
      <w:lvlText w:val="•"/>
      <w:lvlJc w:val="left"/>
      <w:pPr>
        <w:tabs>
          <w:tab w:val="num" w:pos="0"/>
        </w:tabs>
        <w:ind w:left="3784" w:hanging="227"/>
      </w:pPr>
    </w:lvl>
    <w:lvl w:ilvl="5">
      <w:start w:val="0"/>
      <w:numFmt w:val="bullet"/>
      <w:lvlText w:val="•"/>
      <w:lvlJc w:val="left"/>
      <w:pPr>
        <w:tabs>
          <w:tab w:val="num" w:pos="0"/>
        </w:tabs>
        <w:ind w:left="4665" w:hanging="227"/>
      </w:pPr>
    </w:lvl>
    <w:lvl w:ilvl="6">
      <w:start w:val="0"/>
      <w:numFmt w:val="bullet"/>
      <w:lvlText w:val="•"/>
      <w:lvlJc w:val="left"/>
      <w:pPr>
        <w:tabs>
          <w:tab w:val="num" w:pos="0"/>
        </w:tabs>
        <w:ind w:left="5546" w:hanging="227"/>
      </w:pPr>
    </w:lvl>
    <w:lvl w:ilvl="7">
      <w:start w:val="0"/>
      <w:numFmt w:val="bullet"/>
      <w:lvlText w:val="•"/>
      <w:lvlJc w:val="left"/>
      <w:pPr>
        <w:tabs>
          <w:tab w:val="num" w:pos="0"/>
        </w:tabs>
        <w:ind w:left="6427" w:hanging="227"/>
      </w:pPr>
    </w:lvl>
    <w:lvl w:ilvl="8">
      <w:start w:val="0"/>
      <w:numFmt w:val="bullet"/>
      <w:lvlText w:val="•"/>
      <w:lvlJc w:val="left"/>
      <w:pPr>
        <w:tabs>
          <w:tab w:val="num" w:pos="0"/>
        </w:tabs>
        <w:ind w:left="7308" w:hanging="227"/>
      </w:pPr>
    </w:lvl>
  </w:abstractNum>
  <w:abstractNum w:abstractNumId="1">
    <w:nsid w:val="29B66CAB"/>
    <w:multiLevelType w:val="multilevel"/>
    <w:tmpl w:val="FFFFFFFF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07032FEF"/>
    <w:multiLevelType w:val="multilevel"/>
    <w:tmpl w:val="FFFFFFFF"/>
    <w:lvl w:ilvl="0">
      <w:start w:val="1"/>
      <w:numFmt w:val="decimal"/>
      <w:lvlRestart w:val="0"/>
      <w:lvlText w:val="%1)"/>
      <w:lvlJc w:val="left"/>
      <w:pPr>
        <w:tabs>
          <w:tab w:val="num" w:pos="0"/>
        </w:tabs>
        <w:ind w:left="1080" w:hanging="361"/>
      </w:pPr>
      <w:rPr>
        <w:rFonts w:ascii="Times New Roman" w:hAnsi="Times New Roman" w:eastAsia="Times New Roman" w:cs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124" w:hanging="361"/>
      </w:pPr>
    </w:lvl>
    <w:lvl w:ilvl="2">
      <w:start w:val="0"/>
      <w:numFmt w:val="bullet"/>
      <w:lvlText w:val="•"/>
      <w:lvlJc w:val="left"/>
      <w:pPr>
        <w:tabs>
          <w:tab w:val="num" w:pos="0"/>
        </w:tabs>
        <w:ind w:left="3168" w:hanging="361"/>
      </w:pPr>
    </w:lvl>
    <w:lvl w:ilvl="3">
      <w:start w:val="0"/>
      <w:numFmt w:val="bullet"/>
      <w:lvlText w:val="•"/>
      <w:lvlJc w:val="left"/>
      <w:pPr>
        <w:tabs>
          <w:tab w:val="num" w:pos="0"/>
        </w:tabs>
        <w:ind w:left="4212" w:hanging="361"/>
      </w:pPr>
    </w:lvl>
    <w:lvl w:ilvl="4">
      <w:start w:val="0"/>
      <w:numFmt w:val="bullet"/>
      <w:lvlText w:val="•"/>
      <w:lvlJc w:val="left"/>
      <w:pPr>
        <w:tabs>
          <w:tab w:val="num" w:pos="0"/>
        </w:tabs>
        <w:ind w:left="5256" w:hanging="361"/>
      </w:pPr>
    </w:lvl>
    <w:lvl w:ilvl="5">
      <w:start w:val="0"/>
      <w:numFmt w:val="bullet"/>
      <w:lvlText w:val="•"/>
      <w:lvlJc w:val="left"/>
      <w:pPr>
        <w:tabs>
          <w:tab w:val="num" w:pos="0"/>
        </w:tabs>
        <w:ind w:left="6300" w:hanging="361"/>
      </w:pPr>
    </w:lvl>
    <w:lvl w:ilvl="6">
      <w:start w:val="0"/>
      <w:numFmt w:val="bullet"/>
      <w:lvlText w:val="•"/>
      <w:lvlJc w:val="left"/>
      <w:pPr>
        <w:tabs>
          <w:tab w:val="num" w:pos="0"/>
        </w:tabs>
        <w:ind w:left="7344" w:hanging="361"/>
      </w:pPr>
    </w:lvl>
    <w:lvl w:ilvl="7">
      <w:start w:val="0"/>
      <w:numFmt w:val="bullet"/>
      <w:lvlText w:val="•"/>
      <w:lvlJc w:val="left"/>
      <w:pPr>
        <w:tabs>
          <w:tab w:val="num" w:pos="0"/>
        </w:tabs>
        <w:ind w:left="8388" w:hanging="361"/>
      </w:pPr>
    </w:lvl>
    <w:lvl w:ilvl="8">
      <w:start w:val="0"/>
      <w:numFmt w:val="bullet"/>
      <w:lvlText w:val="•"/>
      <w:lvlJc w:val="left"/>
      <w:pPr>
        <w:tabs>
          <w:tab w:val="num" w:pos="0"/>
        </w:tabs>
        <w:ind w:left="9432" w:hanging="361"/>
      </w:pPr>
    </w:lvl>
  </w:abstractNum>
  <w:abstractNum w:abstractNumId="3">
    <w:nsid w:val="58FA2F62"/>
    <w:multiLevelType w:val="multilevel"/>
    <w:tmpl w:val="FFFFFFFF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128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4" w:hanging="180"/>
      </w:pPr>
    </w:lvl>
  </w:abstractNum>
  <w:abstractNum w:abstractNumId="4">
    <w:nsid w:val="6CF42D96"/>
    <w:multiLevelType w:val="multilevel"/>
    <w:tmpl w:val="FFFFFFFF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128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4" w:hanging="180"/>
      </w:pPr>
    </w:lvl>
  </w:abstractNum>
  <w:abstractNum w:abstractNumId="5">
    <w:nsid w:val="529A1ACB"/>
    <w:multiLevelType w:val="multilevel"/>
    <w:tmpl w:val="FFFFFFFF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128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4" w:hanging="180"/>
      </w:pPr>
    </w:lvl>
  </w:abstractNum>
  <w:abstractNum w:abstractNumId="6">
    <w:nsid w:val="762D6F4B"/>
    <w:multiLevelType w:val="multilevel"/>
    <w:tmpl w:val="FFFFFFFF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2160" w:hanging="360"/>
      </w:pPr>
      <w:rPr>
        <w:rFonts w:ascii="Times New Roman" w:hAnsi="Times New Roman" w:eastAsia="Times New Roman" w:cs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952" w:hanging="360"/>
      </w:pPr>
    </w:lvl>
    <w:lvl w:ilvl="2">
      <w:start w:val="0"/>
      <w:numFmt w:val="bullet"/>
      <w:lvlText w:val="•"/>
      <w:lvlJc w:val="left"/>
      <w:pPr>
        <w:tabs>
          <w:tab w:val="num" w:pos="0"/>
        </w:tabs>
        <w:ind w:left="3744" w:hanging="360"/>
      </w:pPr>
    </w:lvl>
    <w:lvl w:ilvl="3">
      <w:start w:val="0"/>
      <w:numFmt w:val="bullet"/>
      <w:lvlText w:val="•"/>
      <w:lvlJc w:val="left"/>
      <w:pPr>
        <w:tabs>
          <w:tab w:val="num" w:pos="0"/>
        </w:tabs>
        <w:ind w:left="4536" w:hanging="360"/>
      </w:pPr>
    </w:lvl>
    <w:lvl w:ilvl="4">
      <w:start w:val="0"/>
      <w:numFmt w:val="bullet"/>
      <w:lvlText w:val="•"/>
      <w:lvlJc w:val="left"/>
      <w:pPr>
        <w:tabs>
          <w:tab w:val="num" w:pos="0"/>
        </w:tabs>
        <w:ind w:left="5328" w:hanging="360"/>
      </w:pPr>
    </w:lvl>
    <w:lvl w:ilvl="5">
      <w:start w:val="0"/>
      <w:numFmt w:val="bullet"/>
      <w:lvlText w:val="•"/>
      <w:lvlJc w:val="left"/>
      <w:pPr>
        <w:tabs>
          <w:tab w:val="num" w:pos="0"/>
        </w:tabs>
        <w:ind w:left="6120" w:hanging="360"/>
      </w:pPr>
    </w:lvl>
    <w:lvl w:ilvl="6">
      <w:start w:val="0"/>
      <w:numFmt w:val="bullet"/>
      <w:lvlText w:val="•"/>
      <w:lvlJc w:val="left"/>
      <w:pPr>
        <w:tabs>
          <w:tab w:val="num" w:pos="0"/>
        </w:tabs>
        <w:ind w:left="6912" w:hanging="360"/>
      </w:pPr>
    </w:lvl>
    <w:lvl w:ilvl="7">
      <w:start w:val="0"/>
      <w:numFmt w:val="bullet"/>
      <w:lvlText w:val="•"/>
      <w:lvlJc w:val="left"/>
      <w:pPr>
        <w:tabs>
          <w:tab w:val="num" w:pos="0"/>
        </w:tabs>
        <w:ind w:left="7704" w:hanging="360"/>
      </w:pPr>
    </w:lvl>
    <w:lvl w:ilvl="8">
      <w:start w:val="0"/>
      <w:numFmt w:val="bullet"/>
      <w:lvlText w:val="•"/>
      <w:lvlJc w:val="left"/>
      <w:pPr>
        <w:tabs>
          <w:tab w:val="num" w:pos="0"/>
        </w:tabs>
        <w:ind w:left="8496" w:hanging="360"/>
      </w:pPr>
    </w:lvl>
  </w:abstractNum>
  <w:abstractNum w:abstractNumId="7">
    <w:nsid w:val="73A30227"/>
    <w:multiLevelType w:val="multilevel"/>
    <w:tmpl w:val="FFFFFFFF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2160" w:hanging="360"/>
      </w:pPr>
      <w:rPr>
        <w:rFonts w:ascii="Times New Roman" w:hAnsi="Times New Roman" w:eastAsia="Times New Roman" w:cs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952" w:hanging="360"/>
      </w:pPr>
    </w:lvl>
    <w:lvl w:ilvl="2">
      <w:start w:val="0"/>
      <w:numFmt w:val="bullet"/>
      <w:lvlText w:val="•"/>
      <w:lvlJc w:val="left"/>
      <w:pPr>
        <w:tabs>
          <w:tab w:val="num" w:pos="0"/>
        </w:tabs>
        <w:ind w:left="3744" w:hanging="360"/>
      </w:pPr>
    </w:lvl>
    <w:lvl w:ilvl="3">
      <w:start w:val="0"/>
      <w:numFmt w:val="bullet"/>
      <w:lvlText w:val="•"/>
      <w:lvlJc w:val="left"/>
      <w:pPr>
        <w:tabs>
          <w:tab w:val="num" w:pos="0"/>
        </w:tabs>
        <w:ind w:left="4536" w:hanging="360"/>
      </w:pPr>
    </w:lvl>
    <w:lvl w:ilvl="4">
      <w:start w:val="0"/>
      <w:numFmt w:val="bullet"/>
      <w:lvlText w:val="•"/>
      <w:lvlJc w:val="left"/>
      <w:pPr>
        <w:tabs>
          <w:tab w:val="num" w:pos="0"/>
        </w:tabs>
        <w:ind w:left="5328" w:hanging="360"/>
      </w:pPr>
    </w:lvl>
    <w:lvl w:ilvl="5">
      <w:start w:val="0"/>
      <w:numFmt w:val="bullet"/>
      <w:lvlText w:val="•"/>
      <w:lvlJc w:val="left"/>
      <w:pPr>
        <w:tabs>
          <w:tab w:val="num" w:pos="0"/>
        </w:tabs>
        <w:ind w:left="6120" w:hanging="360"/>
      </w:pPr>
    </w:lvl>
    <w:lvl w:ilvl="6">
      <w:start w:val="0"/>
      <w:numFmt w:val="bullet"/>
      <w:lvlText w:val="•"/>
      <w:lvlJc w:val="left"/>
      <w:pPr>
        <w:tabs>
          <w:tab w:val="num" w:pos="0"/>
        </w:tabs>
        <w:ind w:left="6912" w:hanging="360"/>
      </w:pPr>
    </w:lvl>
    <w:lvl w:ilvl="7">
      <w:start w:val="0"/>
      <w:numFmt w:val="bullet"/>
      <w:lvlText w:val="•"/>
      <w:lvlJc w:val="left"/>
      <w:pPr>
        <w:tabs>
          <w:tab w:val="num" w:pos="0"/>
        </w:tabs>
        <w:ind w:left="7704" w:hanging="360"/>
      </w:pPr>
    </w:lvl>
    <w:lvl w:ilvl="8">
      <w:start w:val="0"/>
      <w:numFmt w:val="bullet"/>
      <w:lvlText w:val="•"/>
      <w:lvlJc w:val="left"/>
      <w:pPr>
        <w:tabs>
          <w:tab w:val="num" w:pos="0"/>
        </w:tabs>
        <w:ind w:left="8496" w:hanging="360"/>
      </w:pPr>
    </w:lvl>
  </w:abstractNum>
  <w:abstractNum w:abstractNumId="8">
    <w:nsid w:val="11995C93"/>
    <w:multiLevelType w:val="multilevel"/>
    <w:tmpl w:val="FFFFFFFF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nsid w:val="78871DA6"/>
    <w:multiLevelType w:val="multilevel"/>
    <w:tmpl w:val="FFFFFFFF"/>
    <w:lvl w:ilvl="0">
      <w:start w:val="1"/>
      <w:numFmt w:val="decimal"/>
      <w:lvlRestart w:val="0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nsid w:val="503C5287"/>
    <w:multiLevelType w:val="multilevel"/>
    <w:tmpl w:val="FFFFFFFF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11">
    <w:nsid w:val="14E715E0"/>
    <w:multiLevelType w:val="multilevel"/>
    <w:tmpl w:val="FFFFFFFF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widowControl w:val="0"/>
      <w:spacing w:after="0" w:line="240" w:lineRule="auto"/>
      <w:ind w:left="23"/>
      <w:outlineLvl w:val="0"/>
    </w:pPr>
    <w:rPr>
      <w:b/>
      <w:sz w:val="32"/>
      <w:szCs w:val="32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 w:line="276" w:lineRule="auto"/>
    </w:pPr>
    <w:rPr>
      <w:rFonts w:ascii="Arial" w:eastAsia="Arial" w:cs="Arial" w:hAnsi="Arial"/>
      <w:sz w:val="52"/>
      <w:szCs w:val="52"/>
    </w:rPr>
  </w:style>
  <w:style w:type="paragraph" w:styleId="16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image" Target="media/14.png"/><Relationship Id="rId9" Type="http://schemas.openxmlformats.org/officeDocument/2006/relationships/image" Target="media/17.png"/><Relationship Id="rId10" Type="http://schemas.openxmlformats.org/officeDocument/2006/relationships/image" Target="media/20.png"/><Relationship Id="rId11" Type="http://schemas.openxmlformats.org/officeDocument/2006/relationships/image" Target="media/23.png"/><Relationship Id="rId12" Type="http://schemas.openxmlformats.org/officeDocument/2006/relationships/image" Target="media/26.png"/><Relationship Id="rId13" Type="http://schemas.openxmlformats.org/officeDocument/2006/relationships/image" Target="media/29.png"/><Relationship Id="rId14" Type="http://schemas.openxmlformats.org/officeDocument/2006/relationships/image" Target="media/32.png"/><Relationship Id="rId15" Type="http://schemas.openxmlformats.org/officeDocument/2006/relationships/image" Target="media/35.png"/><Relationship Id="rId16" Type="http://schemas.openxmlformats.org/officeDocument/2006/relationships/styles" Target="styles.xml"/><Relationship Id="rId17" Type="http://schemas.openxmlformats.org/officeDocument/2006/relationships/numbering" Target="numbering.xml"/><Relationship Id="rId1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50</TotalTime>
  <Application>Yozo_Office</Application>
  <Pages>57</Pages>
  <Words>4282</Words>
  <Characters>19285</Characters>
  <Lines>1917</Lines>
  <Paragraphs>1121</Paragraphs>
  <CharactersWithSpaces>25026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 LOKESH YADAV</dc:creator>
  <cp:lastModifiedBy>vivo user</cp:lastModifiedBy>
  <cp:revision>47</cp:revision>
  <dcterms:created xsi:type="dcterms:W3CDTF">2025-03-25T08:41:00Z</dcterms:created>
  <dcterms:modified xsi:type="dcterms:W3CDTF">2025-03-26T00:50:47Z</dcterms:modified>
</cp:coreProperties>
</file>